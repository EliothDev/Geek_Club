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>
    <v:background id="_x0000_s1025" o:bwmode="white" o:targetscreensize="1024,768">
      <v:fill r:id="rId5" o:title="background_arctic" type="frame"/>
    </v:background>
  </w:background>
  <w:body>
    <w:p w:rsidR="00AC428D" w:rsidRDefault="00E86D3B" w:rsidP="00E90842"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>
                <wp:simplePos x="0" y="0"/>
                <wp:positionH relativeFrom="column">
                  <wp:posOffset>-13565</wp:posOffset>
                </wp:positionH>
                <wp:positionV relativeFrom="paragraph">
                  <wp:posOffset>-679211</wp:posOffset>
                </wp:positionV>
                <wp:extent cx="3158836" cy="365760"/>
                <wp:effectExtent l="0" t="0" r="3810" b="0"/>
                <wp:wrapNone/>
                <wp:docPr id="13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8836" cy="365760"/>
                        </a:xfrm>
                        <a:prstGeom prst="rect">
                          <a:avLst/>
                        </a:prstGeom>
                        <a:solidFill>
                          <a:srgbClr val="4B84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F3050" w:rsidRPr="007761E2" w:rsidRDefault="00BB18FF" w:rsidP="00CF3050">
                            <w:pPr>
                              <w:pStyle w:val="couverturesoustitre"/>
                            </w:pPr>
                            <w:r>
                              <w:t>PROTOTYPAGE L'EAUTUS</w:t>
                            </w:r>
                          </w:p>
                          <w:p w:rsidR="00CF3050" w:rsidRDefault="00CF3050" w:rsidP="00CF3050">
                            <w:pPr>
                              <w:pStyle w:val="couverturesoustitre"/>
                            </w:pPr>
                            <w:r>
                              <w:br/>
                            </w:r>
                          </w:p>
                          <w:p w:rsidR="00CF3050" w:rsidRPr="00CF2EB1" w:rsidRDefault="00CF3050" w:rsidP="00CF3050"/>
                          <w:p w:rsidR="00CF3050" w:rsidRPr="00E40EF9" w:rsidRDefault="00CF3050" w:rsidP="00CF3050">
                            <w:pPr>
                              <w:pStyle w:val="couverturesoustitre"/>
                            </w:pPr>
                          </w:p>
                        </w:txbxContent>
                      </wps:txbx>
                      <wps:bodyPr rot="0" vert="horz" wrap="square" lIns="91440" tIns="54000" rIns="91440" bIns="540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left:0;text-align:left;margin-left:-1.05pt;margin-top:-53.5pt;width:248.75pt;height:28.8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" fillcolor="#4b84ae" stroked="f">
                <v:textbox inset=",1.5mm,,1.5mm">
                  <w:txbxContent>
                    <w:p w:rsidR="00CF3050" w:rsidRPr="007761E2" w:rsidRDefault="00BB18FF" w:rsidP="00CF3050">
                      <w:pPr>
                        <w:pStyle w:val="couverturesoustitre"/>
                      </w:pPr>
                      <w:r>
                        <w:t>PROTOTYPAGE L'EAUTUS</w:t>
                      </w:r>
                    </w:p>
                    <w:p w:rsidR="00CF3050" w:rsidRDefault="00CF3050" w:rsidP="00CF3050">
                      <w:pPr>
                        <w:pStyle w:val="couverturesoustitre"/>
                      </w:pPr>
                      <w:r>
                        <w:br/>
                      </w:r>
                    </w:p>
                    <w:p w:rsidR="00CF3050" w:rsidRPr="00CF2EB1" w:rsidRDefault="00CF3050" w:rsidP="00CF3050"/>
                    <w:p w:rsidR="00CF3050" w:rsidRPr="00E40EF9" w:rsidRDefault="00CF3050" w:rsidP="00CF3050">
                      <w:pPr>
                        <w:pStyle w:val="couverturesoustitre"/>
                      </w:pPr>
                    </w:p>
                  </w:txbxContent>
                </v:textbox>
              </v:shape>
            </w:pict>
          </mc:Fallback>
        </mc:AlternateContent>
      </w:r>
    </w:p>
    <w:p w:rsidR="0045736B" w:rsidRDefault="00BB18FF">
      <w:pPr>
        <w:widowControl/>
        <w:spacing w:after="0" w:line="240" w:lineRule="auto"/>
        <w:jc w:val="left"/>
      </w:pPr>
      <w:r>
        <w:t>Ce document regroupe les éléments nécessaires au prototypage du système de collecte de l'eau de pluie en façade L'eautus</w:t>
      </w:r>
      <w:r w:rsidR="0045736B">
        <w:t>.</w:t>
      </w:r>
    </w:p>
    <w:p w:rsidR="00BB18FF" w:rsidRDefault="00BB18FF">
      <w:pPr>
        <w:widowControl/>
        <w:spacing w:after="0" w:line="240" w:lineRule="auto"/>
        <w:jc w:val="left"/>
      </w:pPr>
    </w:p>
    <w:sdt>
      <w:sdtPr>
        <w:rPr>
          <w:rFonts w:ascii="Calibri" w:eastAsia="Times New Roman" w:hAnsi="Calibri" w:cs="Times New Roman"/>
          <w:b w:val="0"/>
          <w:bCs w:val="0"/>
          <w:color w:val="000000"/>
          <w:sz w:val="18"/>
          <w:szCs w:val="24"/>
        </w:rPr>
        <w:id w:val="2090575898"/>
        <w:docPartObj>
          <w:docPartGallery w:val="Table of Contents"/>
          <w:docPartUnique/>
        </w:docPartObj>
      </w:sdtPr>
      <w:sdtEndPr/>
      <w:sdtContent>
        <w:p w:rsidR="00BB18FF" w:rsidRPr="00BB18FF" w:rsidRDefault="00BB18FF">
          <w:pPr>
            <w:pStyle w:val="En-ttedetabledesmatires"/>
          </w:pPr>
        </w:p>
        <w:p w:rsidR="001A0BBC" w:rsidRDefault="00BB18FF">
          <w:pPr>
            <w:pStyle w:val="TM1"/>
            <w:tabs>
              <w:tab w:val="left" w:pos="660"/>
              <w:tab w:val="right" w:leader="dot" w:pos="7956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color w:val="auto"/>
              <w:sz w:val="22"/>
              <w:szCs w:val="22"/>
            </w:rPr>
          </w:pPr>
          <w:r w:rsidRPr="00BB18FF">
            <w:fldChar w:fldCharType="begin"/>
          </w:r>
          <w:r w:rsidRPr="00BB18FF">
            <w:instrText xml:space="preserve"> TOC \o "1-3" \h \z \u </w:instrText>
          </w:r>
          <w:r w:rsidRPr="00BB18FF">
            <w:fldChar w:fldCharType="separate"/>
          </w:r>
          <w:hyperlink w:anchor="_Toc411442060" w:history="1">
            <w:r w:rsidR="001A0BBC" w:rsidRPr="00C761BA">
              <w:rPr>
                <w:rStyle w:val="Lienhypertexte"/>
                <w:noProof/>
              </w:rPr>
              <w:t>1.</w:t>
            </w:r>
            <w:r w:rsidR="001A0BBC">
              <w:rPr>
                <w:rFonts w:asciiTheme="minorHAnsi" w:eastAsiaTheme="minorEastAsia" w:hAnsiTheme="minorHAnsi" w:cstheme="minorBidi"/>
                <w:b w:val="0"/>
                <w:caps w:val="0"/>
                <w:noProof/>
                <w:color w:val="auto"/>
                <w:sz w:val="22"/>
                <w:szCs w:val="22"/>
              </w:rPr>
              <w:tab/>
            </w:r>
            <w:r w:rsidR="001A0BBC" w:rsidRPr="00C761BA">
              <w:rPr>
                <w:rStyle w:val="Lienhypertexte"/>
                <w:noProof/>
              </w:rPr>
              <w:t>Principe</w:t>
            </w:r>
            <w:r w:rsidR="001A0BBC">
              <w:rPr>
                <w:noProof/>
                <w:webHidden/>
              </w:rPr>
              <w:tab/>
            </w:r>
            <w:r w:rsidR="001A0BBC">
              <w:rPr>
                <w:noProof/>
                <w:webHidden/>
              </w:rPr>
              <w:fldChar w:fldCharType="begin"/>
            </w:r>
            <w:r w:rsidR="001A0BBC">
              <w:rPr>
                <w:noProof/>
                <w:webHidden/>
              </w:rPr>
              <w:instrText xml:space="preserve"> PAGEREF _Toc411442060 \h </w:instrText>
            </w:r>
            <w:r w:rsidR="001A0BBC">
              <w:rPr>
                <w:noProof/>
                <w:webHidden/>
              </w:rPr>
            </w:r>
            <w:r w:rsidR="001A0BBC">
              <w:rPr>
                <w:noProof/>
                <w:webHidden/>
              </w:rPr>
              <w:fldChar w:fldCharType="separate"/>
            </w:r>
            <w:r w:rsidR="00DA5AA6">
              <w:rPr>
                <w:noProof/>
                <w:webHidden/>
              </w:rPr>
              <w:t>2</w:t>
            </w:r>
            <w:r w:rsidR="001A0BBC">
              <w:rPr>
                <w:noProof/>
                <w:webHidden/>
              </w:rPr>
              <w:fldChar w:fldCharType="end"/>
            </w:r>
          </w:hyperlink>
        </w:p>
        <w:p w:rsidR="001A0BBC" w:rsidRDefault="00DA5AA6">
          <w:pPr>
            <w:pStyle w:val="TM1"/>
            <w:tabs>
              <w:tab w:val="left" w:pos="660"/>
              <w:tab w:val="right" w:leader="dot" w:pos="7956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color w:val="auto"/>
              <w:sz w:val="22"/>
              <w:szCs w:val="22"/>
            </w:rPr>
          </w:pPr>
          <w:hyperlink w:anchor="_Toc411442061" w:history="1">
            <w:r w:rsidR="001A0BBC" w:rsidRPr="00C761BA">
              <w:rPr>
                <w:rStyle w:val="Lienhypertexte"/>
                <w:noProof/>
              </w:rPr>
              <w:t>2.</w:t>
            </w:r>
            <w:r w:rsidR="001A0BBC">
              <w:rPr>
                <w:rFonts w:asciiTheme="minorHAnsi" w:eastAsiaTheme="minorEastAsia" w:hAnsiTheme="minorHAnsi" w:cstheme="minorBidi"/>
                <w:b w:val="0"/>
                <w:caps w:val="0"/>
                <w:noProof/>
                <w:color w:val="auto"/>
                <w:sz w:val="22"/>
                <w:szCs w:val="22"/>
              </w:rPr>
              <w:tab/>
            </w:r>
            <w:r w:rsidR="001A0BBC" w:rsidRPr="00C761BA">
              <w:rPr>
                <w:rStyle w:val="Lienhypertexte"/>
                <w:noProof/>
              </w:rPr>
              <w:t>Dimensionnement du système</w:t>
            </w:r>
            <w:r w:rsidR="001A0BBC">
              <w:rPr>
                <w:noProof/>
                <w:webHidden/>
              </w:rPr>
              <w:tab/>
            </w:r>
            <w:r w:rsidR="001A0BBC">
              <w:rPr>
                <w:noProof/>
                <w:webHidden/>
              </w:rPr>
              <w:fldChar w:fldCharType="begin"/>
            </w:r>
            <w:r w:rsidR="001A0BBC">
              <w:rPr>
                <w:noProof/>
                <w:webHidden/>
              </w:rPr>
              <w:instrText xml:space="preserve"> PAGEREF _Toc411442061 \h </w:instrText>
            </w:r>
            <w:r w:rsidR="001A0BBC">
              <w:rPr>
                <w:noProof/>
                <w:webHidden/>
              </w:rPr>
            </w:r>
            <w:r w:rsidR="001A0BB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1A0BBC">
              <w:rPr>
                <w:noProof/>
                <w:webHidden/>
              </w:rPr>
              <w:fldChar w:fldCharType="end"/>
            </w:r>
          </w:hyperlink>
        </w:p>
        <w:p w:rsidR="001A0BBC" w:rsidRDefault="00DA5AA6">
          <w:pPr>
            <w:pStyle w:val="TM2"/>
            <w:tabs>
              <w:tab w:val="right" w:leader="dot" w:pos="7956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411442062" w:history="1">
            <w:r w:rsidR="001A0BBC" w:rsidRPr="00C761BA">
              <w:rPr>
                <w:rStyle w:val="Lienhypertexte"/>
                <w:noProof/>
              </w:rPr>
              <w:t>2.1. Besoins en eau des plantes</w:t>
            </w:r>
            <w:r w:rsidR="001A0BBC">
              <w:rPr>
                <w:noProof/>
                <w:webHidden/>
              </w:rPr>
              <w:tab/>
            </w:r>
            <w:r w:rsidR="001A0BBC">
              <w:rPr>
                <w:noProof/>
                <w:webHidden/>
              </w:rPr>
              <w:fldChar w:fldCharType="begin"/>
            </w:r>
            <w:r w:rsidR="001A0BBC">
              <w:rPr>
                <w:noProof/>
                <w:webHidden/>
              </w:rPr>
              <w:instrText xml:space="preserve"> PAGEREF _Toc411442062 \h </w:instrText>
            </w:r>
            <w:r w:rsidR="001A0BBC">
              <w:rPr>
                <w:noProof/>
                <w:webHidden/>
              </w:rPr>
            </w:r>
            <w:r w:rsidR="001A0BB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1A0BBC">
              <w:rPr>
                <w:noProof/>
                <w:webHidden/>
              </w:rPr>
              <w:fldChar w:fldCharType="end"/>
            </w:r>
          </w:hyperlink>
        </w:p>
        <w:p w:rsidR="001A0BBC" w:rsidRDefault="00DA5AA6">
          <w:pPr>
            <w:pStyle w:val="TM2"/>
            <w:tabs>
              <w:tab w:val="right" w:leader="dot" w:pos="7956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411442063" w:history="1">
            <w:r w:rsidR="001A0BBC" w:rsidRPr="00C761BA">
              <w:rPr>
                <w:rStyle w:val="Lienhypertexte"/>
                <w:noProof/>
              </w:rPr>
              <w:t>2.2. Geometrie Eventail / cuve / distribution</w:t>
            </w:r>
            <w:r w:rsidR="001A0BBC">
              <w:rPr>
                <w:noProof/>
                <w:webHidden/>
              </w:rPr>
              <w:tab/>
            </w:r>
            <w:r w:rsidR="001A0BBC">
              <w:rPr>
                <w:noProof/>
                <w:webHidden/>
              </w:rPr>
              <w:fldChar w:fldCharType="begin"/>
            </w:r>
            <w:r w:rsidR="001A0BBC">
              <w:rPr>
                <w:noProof/>
                <w:webHidden/>
              </w:rPr>
              <w:instrText xml:space="preserve"> PAGEREF _Toc411442063 \h </w:instrText>
            </w:r>
            <w:r w:rsidR="001A0BBC">
              <w:rPr>
                <w:noProof/>
                <w:webHidden/>
              </w:rPr>
            </w:r>
            <w:r w:rsidR="001A0BB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1A0BBC">
              <w:rPr>
                <w:noProof/>
                <w:webHidden/>
              </w:rPr>
              <w:fldChar w:fldCharType="end"/>
            </w:r>
          </w:hyperlink>
        </w:p>
        <w:p w:rsidR="001A0BBC" w:rsidRDefault="00DA5AA6">
          <w:pPr>
            <w:pStyle w:val="TM2"/>
            <w:tabs>
              <w:tab w:val="right" w:leader="dot" w:pos="7956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411442064" w:history="1">
            <w:r w:rsidR="001A0BBC" w:rsidRPr="00C761BA">
              <w:rPr>
                <w:rStyle w:val="Lienhypertexte"/>
                <w:noProof/>
              </w:rPr>
              <w:t>2.3. Puissance moteur / actionneur</w:t>
            </w:r>
            <w:r w:rsidR="001A0BBC">
              <w:rPr>
                <w:noProof/>
                <w:webHidden/>
              </w:rPr>
              <w:tab/>
            </w:r>
            <w:r w:rsidR="001A0BBC">
              <w:rPr>
                <w:noProof/>
                <w:webHidden/>
              </w:rPr>
              <w:fldChar w:fldCharType="begin"/>
            </w:r>
            <w:r w:rsidR="001A0BBC">
              <w:rPr>
                <w:noProof/>
                <w:webHidden/>
              </w:rPr>
              <w:instrText xml:space="preserve"> PAGEREF _Toc411442064 \h </w:instrText>
            </w:r>
            <w:r w:rsidR="001A0BBC">
              <w:rPr>
                <w:noProof/>
                <w:webHidden/>
              </w:rPr>
            </w:r>
            <w:r w:rsidR="001A0BB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1A0BBC">
              <w:rPr>
                <w:noProof/>
                <w:webHidden/>
              </w:rPr>
              <w:fldChar w:fldCharType="end"/>
            </w:r>
          </w:hyperlink>
        </w:p>
        <w:p w:rsidR="001A0BBC" w:rsidRDefault="00DA5AA6">
          <w:pPr>
            <w:pStyle w:val="TM2"/>
            <w:tabs>
              <w:tab w:val="right" w:leader="dot" w:pos="7956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411442065" w:history="1">
            <w:r w:rsidR="001A0BBC" w:rsidRPr="00C761BA">
              <w:rPr>
                <w:rStyle w:val="Lienhypertexte"/>
                <w:noProof/>
              </w:rPr>
              <w:t>2.4. Puissance électrovanne</w:t>
            </w:r>
            <w:r w:rsidR="001A0BBC">
              <w:rPr>
                <w:noProof/>
                <w:webHidden/>
              </w:rPr>
              <w:tab/>
            </w:r>
            <w:r w:rsidR="001A0BBC">
              <w:rPr>
                <w:noProof/>
                <w:webHidden/>
              </w:rPr>
              <w:fldChar w:fldCharType="begin"/>
            </w:r>
            <w:r w:rsidR="001A0BBC">
              <w:rPr>
                <w:noProof/>
                <w:webHidden/>
              </w:rPr>
              <w:instrText xml:space="preserve"> PAGEREF _Toc411442065 \h </w:instrText>
            </w:r>
            <w:r w:rsidR="001A0BBC">
              <w:rPr>
                <w:noProof/>
                <w:webHidden/>
              </w:rPr>
            </w:r>
            <w:r w:rsidR="001A0BB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1A0BBC">
              <w:rPr>
                <w:noProof/>
                <w:webHidden/>
              </w:rPr>
              <w:fldChar w:fldCharType="end"/>
            </w:r>
          </w:hyperlink>
        </w:p>
        <w:p w:rsidR="001A0BBC" w:rsidRDefault="00DA5AA6">
          <w:pPr>
            <w:pStyle w:val="TM2"/>
            <w:tabs>
              <w:tab w:val="right" w:leader="dot" w:pos="7956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411442066" w:history="1">
            <w:r w:rsidR="001A0BBC" w:rsidRPr="00C761BA">
              <w:rPr>
                <w:rStyle w:val="Lienhypertexte"/>
                <w:noProof/>
              </w:rPr>
              <w:t>2.5. Dimensionnement fixation façade (optionnel)</w:t>
            </w:r>
            <w:r w:rsidR="001A0BBC">
              <w:rPr>
                <w:noProof/>
                <w:webHidden/>
              </w:rPr>
              <w:tab/>
            </w:r>
            <w:r w:rsidR="001A0BBC">
              <w:rPr>
                <w:noProof/>
                <w:webHidden/>
              </w:rPr>
              <w:fldChar w:fldCharType="begin"/>
            </w:r>
            <w:r w:rsidR="001A0BBC">
              <w:rPr>
                <w:noProof/>
                <w:webHidden/>
              </w:rPr>
              <w:instrText xml:space="preserve"> PAGEREF _Toc411442066 \h </w:instrText>
            </w:r>
            <w:r w:rsidR="001A0BBC">
              <w:rPr>
                <w:noProof/>
                <w:webHidden/>
              </w:rPr>
            </w:r>
            <w:r w:rsidR="001A0BB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1A0BBC">
              <w:rPr>
                <w:noProof/>
                <w:webHidden/>
              </w:rPr>
              <w:fldChar w:fldCharType="end"/>
            </w:r>
          </w:hyperlink>
        </w:p>
        <w:p w:rsidR="001A0BBC" w:rsidRDefault="00DA5AA6">
          <w:pPr>
            <w:pStyle w:val="TM1"/>
            <w:tabs>
              <w:tab w:val="left" w:pos="660"/>
              <w:tab w:val="right" w:leader="dot" w:pos="7956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color w:val="auto"/>
              <w:sz w:val="22"/>
              <w:szCs w:val="22"/>
            </w:rPr>
          </w:pPr>
          <w:hyperlink w:anchor="_Toc411442067" w:history="1">
            <w:r w:rsidR="001A0BBC" w:rsidRPr="00C761BA">
              <w:rPr>
                <w:rStyle w:val="Lienhypertexte"/>
                <w:noProof/>
              </w:rPr>
              <w:t>3.</w:t>
            </w:r>
            <w:r w:rsidR="001A0BBC">
              <w:rPr>
                <w:rFonts w:asciiTheme="minorHAnsi" w:eastAsiaTheme="minorEastAsia" w:hAnsiTheme="minorHAnsi" w:cstheme="minorBidi"/>
                <w:b w:val="0"/>
                <w:caps w:val="0"/>
                <w:noProof/>
                <w:color w:val="auto"/>
                <w:sz w:val="22"/>
                <w:szCs w:val="22"/>
              </w:rPr>
              <w:tab/>
            </w:r>
            <w:r w:rsidR="001A0BBC" w:rsidRPr="00C761BA">
              <w:rPr>
                <w:rStyle w:val="Lienhypertexte"/>
                <w:noProof/>
              </w:rPr>
              <w:t>Pilotage / régulation</w:t>
            </w:r>
            <w:r w:rsidR="001A0BBC">
              <w:rPr>
                <w:noProof/>
                <w:webHidden/>
              </w:rPr>
              <w:tab/>
            </w:r>
            <w:r w:rsidR="001A0BBC">
              <w:rPr>
                <w:noProof/>
                <w:webHidden/>
              </w:rPr>
              <w:fldChar w:fldCharType="begin"/>
            </w:r>
            <w:r w:rsidR="001A0BBC">
              <w:rPr>
                <w:noProof/>
                <w:webHidden/>
              </w:rPr>
              <w:instrText xml:space="preserve"> PAGEREF _Toc411442067 \h </w:instrText>
            </w:r>
            <w:r w:rsidR="001A0BBC">
              <w:rPr>
                <w:noProof/>
                <w:webHidden/>
              </w:rPr>
            </w:r>
            <w:r w:rsidR="001A0BB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1A0BBC">
              <w:rPr>
                <w:noProof/>
                <w:webHidden/>
              </w:rPr>
              <w:fldChar w:fldCharType="end"/>
            </w:r>
          </w:hyperlink>
        </w:p>
        <w:p w:rsidR="001A0BBC" w:rsidRDefault="00DA5AA6">
          <w:pPr>
            <w:pStyle w:val="TM2"/>
            <w:tabs>
              <w:tab w:val="right" w:leader="dot" w:pos="7956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411442068" w:history="1">
            <w:r w:rsidR="001A0BBC" w:rsidRPr="00C761BA">
              <w:rPr>
                <w:rStyle w:val="Lienhypertexte"/>
                <w:noProof/>
              </w:rPr>
              <w:t>3.1. Détection de pluie</w:t>
            </w:r>
            <w:r w:rsidR="001A0BBC">
              <w:rPr>
                <w:noProof/>
                <w:webHidden/>
              </w:rPr>
              <w:tab/>
            </w:r>
            <w:r w:rsidR="001A0BBC">
              <w:rPr>
                <w:noProof/>
                <w:webHidden/>
              </w:rPr>
              <w:fldChar w:fldCharType="begin"/>
            </w:r>
            <w:r w:rsidR="001A0BBC">
              <w:rPr>
                <w:noProof/>
                <w:webHidden/>
              </w:rPr>
              <w:instrText xml:space="preserve"> PAGEREF _Toc411442068 \h </w:instrText>
            </w:r>
            <w:r w:rsidR="001A0BBC">
              <w:rPr>
                <w:noProof/>
                <w:webHidden/>
              </w:rPr>
            </w:r>
            <w:r w:rsidR="001A0BB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1A0BBC">
              <w:rPr>
                <w:noProof/>
                <w:webHidden/>
              </w:rPr>
              <w:fldChar w:fldCharType="end"/>
            </w:r>
          </w:hyperlink>
        </w:p>
        <w:p w:rsidR="001A0BBC" w:rsidRDefault="00DA5AA6">
          <w:pPr>
            <w:pStyle w:val="TM2"/>
            <w:tabs>
              <w:tab w:val="right" w:leader="dot" w:pos="7956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411442069" w:history="1">
            <w:r w:rsidR="001A0BBC" w:rsidRPr="00C761BA">
              <w:rPr>
                <w:rStyle w:val="Lienhypertexte"/>
                <w:noProof/>
              </w:rPr>
              <w:t>3.2. Schedules d'arrosage</w:t>
            </w:r>
            <w:r w:rsidR="001A0BBC">
              <w:rPr>
                <w:noProof/>
                <w:webHidden/>
              </w:rPr>
              <w:tab/>
            </w:r>
            <w:r w:rsidR="001A0BBC">
              <w:rPr>
                <w:noProof/>
                <w:webHidden/>
              </w:rPr>
              <w:fldChar w:fldCharType="begin"/>
            </w:r>
            <w:r w:rsidR="001A0BBC">
              <w:rPr>
                <w:noProof/>
                <w:webHidden/>
              </w:rPr>
              <w:instrText xml:space="preserve"> PAGEREF _Toc411442069 \h </w:instrText>
            </w:r>
            <w:r w:rsidR="001A0BBC">
              <w:rPr>
                <w:noProof/>
                <w:webHidden/>
              </w:rPr>
            </w:r>
            <w:r w:rsidR="001A0BB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1A0BBC">
              <w:rPr>
                <w:noProof/>
                <w:webHidden/>
              </w:rPr>
              <w:fldChar w:fldCharType="end"/>
            </w:r>
          </w:hyperlink>
        </w:p>
        <w:p w:rsidR="001A0BBC" w:rsidRDefault="00DA5AA6">
          <w:pPr>
            <w:pStyle w:val="TM2"/>
            <w:tabs>
              <w:tab w:val="right" w:leader="dot" w:pos="7956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411442070" w:history="1">
            <w:r w:rsidR="001A0BBC" w:rsidRPr="00C761BA">
              <w:rPr>
                <w:rStyle w:val="Lienhypertexte"/>
                <w:noProof/>
              </w:rPr>
              <w:t>3.3. ouverture de l'eventail</w:t>
            </w:r>
            <w:r w:rsidR="001A0BBC">
              <w:rPr>
                <w:noProof/>
                <w:webHidden/>
              </w:rPr>
              <w:tab/>
            </w:r>
            <w:r w:rsidR="001A0BBC">
              <w:rPr>
                <w:noProof/>
                <w:webHidden/>
              </w:rPr>
              <w:fldChar w:fldCharType="begin"/>
            </w:r>
            <w:r w:rsidR="001A0BBC">
              <w:rPr>
                <w:noProof/>
                <w:webHidden/>
              </w:rPr>
              <w:instrText xml:space="preserve"> PAGEREF _Toc411442070 \h </w:instrText>
            </w:r>
            <w:r w:rsidR="001A0BBC">
              <w:rPr>
                <w:noProof/>
                <w:webHidden/>
              </w:rPr>
            </w:r>
            <w:r w:rsidR="001A0BB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1A0BBC">
              <w:rPr>
                <w:noProof/>
                <w:webHidden/>
              </w:rPr>
              <w:fldChar w:fldCharType="end"/>
            </w:r>
          </w:hyperlink>
        </w:p>
        <w:p w:rsidR="001A0BBC" w:rsidRDefault="00DA5AA6">
          <w:pPr>
            <w:pStyle w:val="TM2"/>
            <w:tabs>
              <w:tab w:val="right" w:leader="dot" w:pos="7956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411442071" w:history="1">
            <w:r w:rsidR="001A0BBC" w:rsidRPr="00C761BA">
              <w:rPr>
                <w:rStyle w:val="Lienhypertexte"/>
                <w:noProof/>
              </w:rPr>
              <w:t>3.4. Ouverture de l'electrovanne</w:t>
            </w:r>
            <w:r w:rsidR="001A0BBC">
              <w:rPr>
                <w:noProof/>
                <w:webHidden/>
              </w:rPr>
              <w:tab/>
            </w:r>
            <w:r w:rsidR="001A0BBC">
              <w:rPr>
                <w:noProof/>
                <w:webHidden/>
              </w:rPr>
              <w:fldChar w:fldCharType="begin"/>
            </w:r>
            <w:r w:rsidR="001A0BBC">
              <w:rPr>
                <w:noProof/>
                <w:webHidden/>
              </w:rPr>
              <w:instrText xml:space="preserve"> PAGEREF _Toc411442071 \h </w:instrText>
            </w:r>
            <w:r w:rsidR="001A0BBC">
              <w:rPr>
                <w:noProof/>
                <w:webHidden/>
              </w:rPr>
            </w:r>
            <w:r w:rsidR="001A0BB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1A0BBC">
              <w:rPr>
                <w:noProof/>
                <w:webHidden/>
              </w:rPr>
              <w:fldChar w:fldCharType="end"/>
            </w:r>
          </w:hyperlink>
        </w:p>
        <w:p w:rsidR="001A0BBC" w:rsidRDefault="00DA5AA6">
          <w:pPr>
            <w:pStyle w:val="TM2"/>
            <w:tabs>
              <w:tab w:val="right" w:leader="dot" w:pos="7956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411442072" w:history="1">
            <w:r w:rsidR="001A0BBC" w:rsidRPr="00C761BA">
              <w:rPr>
                <w:rStyle w:val="Lienhypertexte"/>
                <w:noProof/>
              </w:rPr>
              <w:t>3.5. Alimentation sur batteries</w:t>
            </w:r>
            <w:r w:rsidR="001A0BBC">
              <w:rPr>
                <w:noProof/>
                <w:webHidden/>
              </w:rPr>
              <w:tab/>
            </w:r>
            <w:r w:rsidR="001A0BBC">
              <w:rPr>
                <w:noProof/>
                <w:webHidden/>
              </w:rPr>
              <w:fldChar w:fldCharType="begin"/>
            </w:r>
            <w:r w:rsidR="001A0BBC">
              <w:rPr>
                <w:noProof/>
                <w:webHidden/>
              </w:rPr>
              <w:instrText xml:space="preserve"> PAGEREF _Toc411442072 \h </w:instrText>
            </w:r>
            <w:r w:rsidR="001A0BBC">
              <w:rPr>
                <w:noProof/>
                <w:webHidden/>
              </w:rPr>
            </w:r>
            <w:r w:rsidR="001A0BB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1A0BBC">
              <w:rPr>
                <w:noProof/>
                <w:webHidden/>
              </w:rPr>
              <w:fldChar w:fldCharType="end"/>
            </w:r>
          </w:hyperlink>
        </w:p>
        <w:p w:rsidR="001A0BBC" w:rsidRDefault="00DA5AA6">
          <w:pPr>
            <w:pStyle w:val="TM2"/>
            <w:tabs>
              <w:tab w:val="right" w:leader="dot" w:pos="7956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411442073" w:history="1">
            <w:r w:rsidR="001A0BBC" w:rsidRPr="00C761BA">
              <w:rPr>
                <w:rStyle w:val="Lienhypertexte"/>
                <w:noProof/>
              </w:rPr>
              <w:t>3.6. Application web (optionnel)</w:t>
            </w:r>
            <w:r w:rsidR="001A0BBC">
              <w:rPr>
                <w:noProof/>
                <w:webHidden/>
              </w:rPr>
              <w:tab/>
            </w:r>
            <w:r w:rsidR="001A0BBC">
              <w:rPr>
                <w:noProof/>
                <w:webHidden/>
              </w:rPr>
              <w:fldChar w:fldCharType="begin"/>
            </w:r>
            <w:r w:rsidR="001A0BBC">
              <w:rPr>
                <w:noProof/>
                <w:webHidden/>
              </w:rPr>
              <w:instrText xml:space="preserve"> PAGEREF _Toc411442073 \h </w:instrText>
            </w:r>
            <w:r w:rsidR="001A0BBC">
              <w:rPr>
                <w:noProof/>
                <w:webHidden/>
              </w:rPr>
            </w:r>
            <w:r w:rsidR="001A0BB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1A0BBC">
              <w:rPr>
                <w:noProof/>
                <w:webHidden/>
              </w:rPr>
              <w:fldChar w:fldCharType="end"/>
            </w:r>
          </w:hyperlink>
        </w:p>
        <w:p w:rsidR="001A0BBC" w:rsidRDefault="00DA5AA6">
          <w:pPr>
            <w:pStyle w:val="TM1"/>
            <w:tabs>
              <w:tab w:val="left" w:pos="660"/>
              <w:tab w:val="right" w:leader="dot" w:pos="7956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color w:val="auto"/>
              <w:sz w:val="22"/>
              <w:szCs w:val="22"/>
            </w:rPr>
          </w:pPr>
          <w:hyperlink w:anchor="_Toc411442074" w:history="1">
            <w:r w:rsidR="001A0BBC" w:rsidRPr="00C761BA">
              <w:rPr>
                <w:rStyle w:val="Lienhypertexte"/>
                <w:noProof/>
              </w:rPr>
              <w:t>4.</w:t>
            </w:r>
            <w:r w:rsidR="001A0BBC">
              <w:rPr>
                <w:rFonts w:asciiTheme="minorHAnsi" w:eastAsiaTheme="minorEastAsia" w:hAnsiTheme="minorHAnsi" w:cstheme="minorBidi"/>
                <w:b w:val="0"/>
                <w:caps w:val="0"/>
                <w:noProof/>
                <w:color w:val="auto"/>
                <w:sz w:val="22"/>
                <w:szCs w:val="22"/>
              </w:rPr>
              <w:tab/>
            </w:r>
            <w:r w:rsidR="001A0BBC" w:rsidRPr="00C761BA">
              <w:rPr>
                <w:rStyle w:val="Lienhypertexte"/>
                <w:noProof/>
              </w:rPr>
              <w:t>Design</w:t>
            </w:r>
            <w:r w:rsidR="001A0BBC">
              <w:rPr>
                <w:noProof/>
                <w:webHidden/>
              </w:rPr>
              <w:tab/>
            </w:r>
            <w:r w:rsidR="001A0BBC">
              <w:rPr>
                <w:noProof/>
                <w:webHidden/>
              </w:rPr>
              <w:fldChar w:fldCharType="begin"/>
            </w:r>
            <w:r w:rsidR="001A0BBC">
              <w:rPr>
                <w:noProof/>
                <w:webHidden/>
              </w:rPr>
              <w:instrText xml:space="preserve"> PAGEREF _Toc411442074 \h </w:instrText>
            </w:r>
            <w:r w:rsidR="001A0BBC">
              <w:rPr>
                <w:noProof/>
                <w:webHidden/>
              </w:rPr>
            </w:r>
            <w:r w:rsidR="001A0BB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1A0BBC">
              <w:rPr>
                <w:noProof/>
                <w:webHidden/>
              </w:rPr>
              <w:fldChar w:fldCharType="end"/>
            </w:r>
          </w:hyperlink>
        </w:p>
        <w:p w:rsidR="001A0BBC" w:rsidRDefault="00DA5AA6">
          <w:pPr>
            <w:pStyle w:val="TM2"/>
            <w:tabs>
              <w:tab w:val="right" w:leader="dot" w:pos="7956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411442075" w:history="1">
            <w:r w:rsidR="001A0BBC" w:rsidRPr="00C761BA">
              <w:rPr>
                <w:rStyle w:val="Lienhypertexte"/>
                <w:noProof/>
              </w:rPr>
              <w:t>4.1. Eventail + cuve + distribution + fixation</w:t>
            </w:r>
            <w:r w:rsidR="001A0BBC">
              <w:rPr>
                <w:noProof/>
                <w:webHidden/>
              </w:rPr>
              <w:tab/>
            </w:r>
            <w:r w:rsidR="001A0BBC">
              <w:rPr>
                <w:noProof/>
                <w:webHidden/>
              </w:rPr>
              <w:fldChar w:fldCharType="begin"/>
            </w:r>
            <w:r w:rsidR="001A0BBC">
              <w:rPr>
                <w:noProof/>
                <w:webHidden/>
              </w:rPr>
              <w:instrText xml:space="preserve"> PAGEREF _Toc411442075 \h </w:instrText>
            </w:r>
            <w:r w:rsidR="001A0BBC">
              <w:rPr>
                <w:noProof/>
                <w:webHidden/>
              </w:rPr>
            </w:r>
            <w:r w:rsidR="001A0BB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1A0BBC">
              <w:rPr>
                <w:noProof/>
                <w:webHidden/>
              </w:rPr>
              <w:fldChar w:fldCharType="end"/>
            </w:r>
          </w:hyperlink>
        </w:p>
        <w:p w:rsidR="00BB18FF" w:rsidRPr="00BB18FF" w:rsidRDefault="00BB18FF">
          <w:r w:rsidRPr="00BB18FF">
            <w:fldChar w:fldCharType="end"/>
          </w:r>
        </w:p>
      </w:sdtContent>
    </w:sdt>
    <w:p w:rsidR="00BB18FF" w:rsidRDefault="00BB18FF">
      <w:pPr>
        <w:widowControl/>
        <w:spacing w:after="0" w:line="240" w:lineRule="auto"/>
        <w:jc w:val="left"/>
        <w:rPr>
          <w:rFonts w:cs="Arial"/>
          <w:b/>
          <w:caps/>
          <w:noProof/>
          <w:color w:val="4B84AE"/>
          <w:kern w:val="32"/>
          <w:sz w:val="32"/>
          <w:szCs w:val="32"/>
        </w:rPr>
      </w:pPr>
      <w:r>
        <w:br w:type="page"/>
      </w:r>
    </w:p>
    <w:p w:rsidR="00BB18FF" w:rsidRDefault="00BB18FF" w:rsidP="00BB18FF">
      <w:pPr>
        <w:pStyle w:val="Titre1"/>
      </w:pPr>
      <w:bookmarkStart w:id="0" w:name="_Toc411442060"/>
      <w:r>
        <w:lastRenderedPageBreak/>
        <w:t>Principe</w:t>
      </w:r>
      <w:bookmarkEnd w:id="0"/>
    </w:p>
    <w:p w:rsidR="00BB18FF" w:rsidRPr="00BB18FF" w:rsidRDefault="00BB18FF" w:rsidP="00BB18FF">
      <w:r>
        <w:t xml:space="preserve">A3 rendue </w:t>
      </w:r>
      <w:r w:rsidR="0045736B">
        <w:t>pour le concours :</w:t>
      </w:r>
    </w:p>
    <w:p w:rsidR="00BB18FF" w:rsidRDefault="00E86D3B" w:rsidP="00BB18FF">
      <w:pPr>
        <w:pStyle w:val="organigramme-fonction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728" behindDoc="0" locked="0" layoutInCell="1" allowOverlap="1" wp14:anchorId="0C1ABD77" wp14:editId="78E32E42">
                <wp:simplePos x="0" y="0"/>
                <wp:positionH relativeFrom="column">
                  <wp:posOffset>8999855</wp:posOffset>
                </wp:positionH>
                <wp:positionV relativeFrom="paragraph">
                  <wp:posOffset>4648200</wp:posOffset>
                </wp:positionV>
                <wp:extent cx="1281430" cy="666750"/>
                <wp:effectExtent l="0" t="0" r="0" b="0"/>
                <wp:wrapNone/>
                <wp:docPr id="10" name="Groupe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81430" cy="666750"/>
                          <a:chOff x="0" y="0"/>
                          <a:chExt cx="1078302" cy="560717"/>
                        </a:xfrm>
                      </wpg:grpSpPr>
                      <pic:pic xmlns:pic="http://schemas.openxmlformats.org/drawingml/2006/picture">
                        <pic:nvPicPr>
                          <pic:cNvPr id="11" name="Image 647" descr="C:\Users\micr_916o\Documents\logos iosis\égis\logo_iosis_egis-PETIT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659"/>
                          <a:stretch/>
                        </pic:blipFill>
                        <pic:spPr bwMode="auto">
                          <a:xfrm>
                            <a:off x="0" y="327804"/>
                            <a:ext cx="983411" cy="232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Image 648" descr="C:\Users\micr_916o\Documents\logos iosis\ELIOTH_LOGO_LD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253" y="0"/>
                            <a:ext cx="1061049" cy="293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649" o:spid="_x0000_s1026" style="position:absolute;margin-left:708.65pt;margin-top:366pt;width:100.9pt;height:52.5pt;z-index:251657728;mso-width-relative:margin;mso-height-relative:margin" coordsize="10783,56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47" o:spid="_x0000_s1027" type="#_x0000_t75" style="position:absolute;top:3278;width:9834;height:23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hc+G9AAAA2wAAAA8AAABkcnMvZG93bnJldi54bWxET0uLwjAQvi/4H8II3jRVFpGuUUQRetWt&#10;96GZbYrNpCTpw3+/ERb2Nh/fc/bHybZiIB8axwrWqwwEceV0w7WC8vu63IEIEVlj65gUvCjA8TD7&#10;2GOu3cg3Gu6xFimEQ44KTIxdLmWoDFkMK9cRJ+7HeYsxQV9L7XFM4baVmyzbSosNpwaDHZ0NVc97&#10;bxUU4+XVPLKb7De+LM3ndSqG3ii1mE+nLxCRpvgv/nMXOs1fw/uXdIA8/AI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6CFz4b0AAADbAAAADwAAAAAAAAAAAAAAAACfAgAAZHJz&#10;L2Rvd25yZXYueG1sUEsFBgAAAAAEAAQA9wAAAIkDAAAAAA==&#10;">
                  <v:imagedata r:id="rId12" o:title="logo_iosis_egis-PETIT" croptop="39098f"/>
                  <v:path arrowok="t"/>
                </v:shape>
                <v:shape id="Image 648" o:spid="_x0000_s1028" type="#_x0000_t75" style="position:absolute;left:172;width:10611;height:2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/2TDCAAAA2wAAAA8AAABkcnMvZG93bnJldi54bWxEj0GLwjAQhe8L/ocwgrc1VReRaiwqyAp7&#10;0Sqeh2Zsa5tJabK2/vvNguBthve+N29WSW9q8aDWlZYVTMYRCOLM6pJzBZfz/nMBwnlkjbVlUvAk&#10;B8l68LHCWNuOT/RIfS5CCLsYFRTeN7GULivIoBvbhjhoN9sa9GFtc6lb7EK4qeU0iubSYMnhQoEN&#10;7QrKqvTXhBpcHbmbbXW2+Ip+dt/Ha3kno9Ro2G+WIDz1/m1+0QcduCn8/xIGkOs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Sf9kwwgAAANsAAAAPAAAAAAAAAAAAAAAAAJ8C&#10;AABkcnMvZG93bnJldi54bWxQSwUGAAAAAAQABAD3AAAAjgMAAAAA&#10;">
                  <v:imagedata r:id="rId13" o:title="ELIOTH_LOGO_LD"/>
                  <v:path arrowok="t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6704" behindDoc="0" locked="0" layoutInCell="1" allowOverlap="1" wp14:anchorId="3E728460" wp14:editId="4A4D2E04">
                <wp:simplePos x="0" y="0"/>
                <wp:positionH relativeFrom="column">
                  <wp:posOffset>8999855</wp:posOffset>
                </wp:positionH>
                <wp:positionV relativeFrom="paragraph">
                  <wp:posOffset>4648200</wp:posOffset>
                </wp:positionV>
                <wp:extent cx="1281430" cy="666750"/>
                <wp:effectExtent l="0" t="0" r="0" b="0"/>
                <wp:wrapNone/>
                <wp:docPr id="7" name="Groupe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81430" cy="666750"/>
                          <a:chOff x="0" y="0"/>
                          <a:chExt cx="1078302" cy="560717"/>
                        </a:xfrm>
                      </wpg:grpSpPr>
                      <pic:pic xmlns:pic="http://schemas.openxmlformats.org/drawingml/2006/picture">
                        <pic:nvPicPr>
                          <pic:cNvPr id="8" name="Image 647" descr="C:\Users\micr_916o\Documents\logos iosis\égis\logo_iosis_egis-PETIT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659"/>
                          <a:stretch/>
                        </pic:blipFill>
                        <pic:spPr bwMode="auto">
                          <a:xfrm>
                            <a:off x="0" y="327804"/>
                            <a:ext cx="983411" cy="232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Image 648" descr="C:\Users\micr_916o\Documents\logos iosis\ELIOTH_LOGO_LD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253" y="0"/>
                            <a:ext cx="1061049" cy="293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649" o:spid="_x0000_s1026" style="position:absolute;margin-left:708.65pt;margin-top:366pt;width:100.9pt;height:52.5pt;z-index:251656704;mso-width-relative:margin;mso-height-relative:margin" coordsize="10783,56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">
                <v:shape id="Image 647" o:spid="_x0000_s1027" type="#_x0000_t75" style="position:absolute;top:3278;width:9834;height:23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n8hK7AAAA2gAAAA8AAABkcnMvZG93bnJldi54bWxET8uKwjAU3Qv+Q7iCO00VGaRjFFGEbnU6&#10;+0tzpyk2NyVJH/69WQizPJz34TTZVgzkQ+NYwWadgSCunG64VlD+3FZ7ECEia2wdk4IXBTgd57MD&#10;5tqNfKfhEWuRQjjkqMDE2OVShsqQxbB2HXHi/py3GBP0tdQexxRuW7nNsi9pseHUYLCji6Hq+eit&#10;gmK8vprf7C77rS9Ls7tNxdAbpZaL6fwNItIU/8Ufd6EVpK3pSroB8vgG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Exn8hK7AAAA2gAAAA8AAAAAAAAAAAAAAAAAnwIAAGRycy9k&#10;b3ducmV2LnhtbFBLBQYAAAAABAAEAPcAAACHAwAAAAA=&#10;">
                  <v:imagedata r:id="rId12" o:title="logo_iosis_egis-PETIT" croptop="39098f"/>
                  <v:path arrowok="t"/>
                </v:shape>
                <v:shape id="Image 648" o:spid="_x0000_s1028" type="#_x0000_t75" style="position:absolute;left:172;width:10611;height:2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GjAG+AAAA2gAAAA8AAABkcnMvZG93bnJldi54bWxET8uKwjAU3QvzD+EOuNN0HBGtTWVGGBTc&#10;+ML1pbm2HZub0kRb/94IgsvDeSeLzlTiRo0rLSv4GkYgiDOrS84VHA9/gykI55E1VpZJwZ0cLNKP&#10;XoKxti3v6Lb3uQgh7GJUUHhfx1K6rCCDbmhr4sCdbWPQB9jkUjfYhnBTyVEUTaTBkkNDgTUtC8ou&#10;+6sJM/iy5fb7V2fTcbRZrran8p+MUv3P7mcOwlPn3+KXe60VzOB5JfhBpg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IbGjAG+AAAA2gAAAA8AAAAAAAAAAAAAAAAAnwIAAGRy&#10;cy9kb3ducmV2LnhtbFBLBQYAAAAABAAEAPcAAACKAwAAAAA=&#10;">
                  <v:imagedata r:id="rId13" o:title="ELIOTH_LOGO_LD"/>
                  <v:path arrowok="t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5680" behindDoc="1" locked="1" layoutInCell="1" allowOverlap="1" wp14:anchorId="0DEB32D0" wp14:editId="1309037F">
            <wp:simplePos x="0" y="0"/>
            <wp:positionH relativeFrom="column">
              <wp:posOffset>8058785</wp:posOffset>
            </wp:positionH>
            <wp:positionV relativeFrom="page">
              <wp:posOffset>4711700</wp:posOffset>
            </wp:positionV>
            <wp:extent cx="841375" cy="501015"/>
            <wp:effectExtent l="0" t="0" r="0" b="0"/>
            <wp:wrapNone/>
            <wp:docPr id="543" name="Image 543" descr="logosiosis-e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 descr="logosiosis-egi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375" cy="50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5BD7DFE0" wp14:editId="03B46BD2">
                <wp:simplePos x="0" y="0"/>
                <wp:positionH relativeFrom="column">
                  <wp:posOffset>7772400</wp:posOffset>
                </wp:positionH>
                <wp:positionV relativeFrom="paragraph">
                  <wp:posOffset>4048125</wp:posOffset>
                </wp:positionV>
                <wp:extent cx="1143000" cy="180975"/>
                <wp:effectExtent l="0" t="0" r="0" b="0"/>
                <wp:wrapNone/>
                <wp:docPr id="6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C7418" w:rsidRDefault="001C7418" w:rsidP="00E90842">
                            <w:r>
                              <w:t>Siège social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" o:spid="_x0000_s1027" type="#_x0000_t202" style="position:absolute;left:0;text-align:left;margin-left:612pt;margin-top:318.75pt;width:90pt;height:14.2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" filled="f" stroked="f">
                <v:textbox inset="0,0,0,0">
                  <w:txbxContent>
                    <w:p w:rsidR="001C7418" w:rsidRDefault="001C7418" w:rsidP="00E90842">
                      <w:r>
                        <w:t>Siège social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3B9909CB" wp14:editId="7919748E">
                <wp:simplePos x="0" y="0"/>
                <wp:positionH relativeFrom="column">
                  <wp:posOffset>7464425</wp:posOffset>
                </wp:positionH>
                <wp:positionV relativeFrom="paragraph">
                  <wp:posOffset>3965575</wp:posOffset>
                </wp:positionV>
                <wp:extent cx="1442085" cy="0"/>
                <wp:effectExtent l="6350" t="12700" r="8890" b="6350"/>
                <wp:wrapNone/>
                <wp:docPr id="5" name="Lin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208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96969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9" o:spid="_x0000_s1026" style="position:absolute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87.75pt,312.25pt" to="701.3pt,31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" strokecolor="#969696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6099542F" wp14:editId="753F7ECA">
                <wp:simplePos x="0" y="0"/>
                <wp:positionH relativeFrom="column">
                  <wp:posOffset>7464425</wp:posOffset>
                </wp:positionH>
                <wp:positionV relativeFrom="paragraph">
                  <wp:posOffset>4234815</wp:posOffset>
                </wp:positionV>
                <wp:extent cx="1445895" cy="0"/>
                <wp:effectExtent l="6350" t="5715" r="5080" b="13335"/>
                <wp:wrapNone/>
                <wp:docPr id="4" name="Lin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589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96969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20" o:spid="_x0000_s1026" style="position:absolute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87.75pt,333.45pt" to="701.6pt,33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" strokecolor="#969696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1" layoutInCell="1" allowOverlap="1" wp14:anchorId="1FF004EB" wp14:editId="55F976AC">
                <wp:simplePos x="0" y="0"/>
                <wp:positionH relativeFrom="column">
                  <wp:posOffset>7543800</wp:posOffset>
                </wp:positionH>
                <wp:positionV relativeFrom="page">
                  <wp:posOffset>5654675</wp:posOffset>
                </wp:positionV>
                <wp:extent cx="1372870" cy="1143000"/>
                <wp:effectExtent l="0" t="0" r="0" b="3175"/>
                <wp:wrapNone/>
                <wp:docPr id="3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2870" cy="1143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C7418" w:rsidRPr="005A0223" w:rsidRDefault="001C7418" w:rsidP="00E90842">
                            <w:pPr>
                              <w:pStyle w:val="adressecouverture"/>
                            </w:pPr>
                            <w:r w:rsidRPr="005A0223">
                              <w:t xml:space="preserve">4 rue Dolorès Ibarruri  </w:t>
                            </w:r>
                          </w:p>
                          <w:p w:rsidR="001C7418" w:rsidRPr="005A0223" w:rsidRDefault="001C7418" w:rsidP="00E90842">
                            <w:pPr>
                              <w:pStyle w:val="adressecouverture"/>
                            </w:pPr>
                            <w:r>
                              <w:t>TSA</w:t>
                            </w:r>
                            <w:r w:rsidRPr="005A0223">
                              <w:t xml:space="preserve"> 10008</w:t>
                            </w:r>
                          </w:p>
                          <w:p w:rsidR="001C7418" w:rsidRPr="005A0223" w:rsidRDefault="001C7418" w:rsidP="00E90842">
                            <w:pPr>
                              <w:pStyle w:val="adressecouverture"/>
                            </w:pPr>
                            <w:r w:rsidRPr="005A0223">
                              <w:t>93188 Montreuil cedex</w:t>
                            </w:r>
                          </w:p>
                          <w:p w:rsidR="001C7418" w:rsidRPr="00322D7B" w:rsidRDefault="001C7418" w:rsidP="00E90842">
                            <w:pPr>
                              <w:pStyle w:val="adressecouverture"/>
                            </w:pPr>
                            <w:r>
                              <w:t>Tè</w:t>
                            </w:r>
                            <w:r w:rsidRPr="00322D7B">
                              <w:t>l : 01.78.42.73.00</w:t>
                            </w:r>
                          </w:p>
                          <w:p w:rsidR="001C7418" w:rsidRPr="00322D7B" w:rsidRDefault="001C7418" w:rsidP="00E90842">
                            <w:pPr>
                              <w:pStyle w:val="adressecouverture"/>
                            </w:pPr>
                            <w:r>
                              <w:t>F</w:t>
                            </w:r>
                            <w:r w:rsidRPr="00322D7B">
                              <w:t>ax : 01.78.42.73.05</w:t>
                            </w:r>
                          </w:p>
                          <w:p w:rsidR="001C7418" w:rsidRPr="00322D7B" w:rsidRDefault="00DA5AA6" w:rsidP="00E90842">
                            <w:pPr>
                              <w:pStyle w:val="adressecouverture"/>
                            </w:pPr>
                            <w:hyperlink r:id="rId15" w:history="1">
                              <w:r w:rsidR="001C7418" w:rsidRPr="00322D7B">
                                <w:t>iosisconseil@iosisgroup.fr</w:t>
                              </w:r>
                            </w:hyperlink>
                          </w:p>
                          <w:p w:rsidR="001C7418" w:rsidRPr="00322D7B" w:rsidRDefault="001C7418" w:rsidP="00E90842"/>
                        </w:txbxContent>
                      </wps:txbx>
                      <wps:bodyPr rot="0" vert="horz" wrap="square" lIns="0" tIns="14400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" o:spid="_x0000_s1028" type="#_x0000_t202" style="position:absolute;left:0;text-align:left;margin-left:594pt;margin-top:445.25pt;width:108.1pt;height:90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" filled="f" stroked="f">
                <v:textbox inset="0,4mm,0,0">
                  <w:txbxContent>
                    <w:p w:rsidR="001C7418" w:rsidRPr="005A0223" w:rsidRDefault="001C7418" w:rsidP="00E90842">
                      <w:pPr>
                        <w:pStyle w:val="adressecouverture"/>
                      </w:pPr>
                      <w:r w:rsidRPr="005A0223">
                        <w:t xml:space="preserve">4 rue Dolorès Ibarruri  </w:t>
                      </w:r>
                    </w:p>
                    <w:p w:rsidR="001C7418" w:rsidRPr="005A0223" w:rsidRDefault="001C7418" w:rsidP="00E90842">
                      <w:pPr>
                        <w:pStyle w:val="adressecouverture"/>
                      </w:pPr>
                      <w:r>
                        <w:t>TSA</w:t>
                      </w:r>
                      <w:r w:rsidRPr="005A0223">
                        <w:t xml:space="preserve"> 10008</w:t>
                      </w:r>
                    </w:p>
                    <w:p w:rsidR="001C7418" w:rsidRPr="005A0223" w:rsidRDefault="001C7418" w:rsidP="00E90842">
                      <w:pPr>
                        <w:pStyle w:val="adressecouverture"/>
                      </w:pPr>
                      <w:r w:rsidRPr="005A0223">
                        <w:t>93188 Montreuil cedex</w:t>
                      </w:r>
                    </w:p>
                    <w:p w:rsidR="001C7418" w:rsidRPr="00322D7B" w:rsidRDefault="001C7418" w:rsidP="00E90842">
                      <w:pPr>
                        <w:pStyle w:val="adressecouverture"/>
                      </w:pPr>
                      <w:r>
                        <w:t>Tè</w:t>
                      </w:r>
                      <w:r w:rsidRPr="00322D7B">
                        <w:t>l : 01.78.42.73.00</w:t>
                      </w:r>
                    </w:p>
                    <w:p w:rsidR="001C7418" w:rsidRPr="00322D7B" w:rsidRDefault="001C7418" w:rsidP="00E90842">
                      <w:pPr>
                        <w:pStyle w:val="adressecouverture"/>
                      </w:pPr>
                      <w:r>
                        <w:t>F</w:t>
                      </w:r>
                      <w:r w:rsidRPr="00322D7B">
                        <w:t>ax : 01.78.42.73.05</w:t>
                      </w:r>
                    </w:p>
                    <w:p w:rsidR="001C7418" w:rsidRPr="00322D7B" w:rsidRDefault="008C75F7" w:rsidP="00E90842">
                      <w:pPr>
                        <w:pStyle w:val="adressecouverture"/>
                      </w:pPr>
                      <w:hyperlink r:id="rId16" w:history="1">
                        <w:r w:rsidR="001C7418" w:rsidRPr="00322D7B">
                          <w:t>iosisconseil@iosisgroup.fr</w:t>
                        </w:r>
                      </w:hyperlink>
                    </w:p>
                    <w:p w:rsidR="001C7418" w:rsidRPr="00322D7B" w:rsidRDefault="001C7418" w:rsidP="00E90842"/>
                  </w:txbxContent>
                </v:textbox>
                <w10:wrap anchory="page"/>
                <w10:anchorlock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824" behindDoc="0" locked="0" layoutInCell="1" allowOverlap="1" wp14:anchorId="5E4A9360" wp14:editId="6E04C37B">
            <wp:simplePos x="0" y="0"/>
            <wp:positionH relativeFrom="column">
              <wp:posOffset>8999855</wp:posOffset>
            </wp:positionH>
            <wp:positionV relativeFrom="paragraph">
              <wp:posOffset>5038090</wp:posOffset>
            </wp:positionV>
            <wp:extent cx="1168400" cy="276860"/>
            <wp:effectExtent l="0" t="0" r="0" b="8890"/>
            <wp:wrapNone/>
            <wp:docPr id="591" name="Image 647" descr="C:\Users\micr_916o\Documents\logos iosis\égis\logo_iosis_egis-PET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47" descr="C:\Users\micr_916o\Documents\logos iosis\égis\logo_iosis_egis-PETIT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848" behindDoc="0" locked="0" layoutInCell="1" allowOverlap="1" wp14:anchorId="47CC3E51" wp14:editId="017F9434">
            <wp:simplePos x="0" y="0"/>
            <wp:positionH relativeFrom="column">
              <wp:posOffset>9020175</wp:posOffset>
            </wp:positionH>
            <wp:positionV relativeFrom="paragraph">
              <wp:posOffset>4648200</wp:posOffset>
            </wp:positionV>
            <wp:extent cx="1261110" cy="348615"/>
            <wp:effectExtent l="0" t="0" r="0" b="0"/>
            <wp:wrapNone/>
            <wp:docPr id="590" name="Image 648" descr="C:\Users\micr_916o\Documents\logos iosis\ELIOTH_LOGO_L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48" descr="C:\Users\micr_916o\Documents\logos iosis\ELIOTH_LOGO_LD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1110" cy="34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16653C26" wp14:editId="44C14C8E">
                <wp:simplePos x="0" y="0"/>
                <wp:positionH relativeFrom="column">
                  <wp:posOffset>8999855</wp:posOffset>
                </wp:positionH>
                <wp:positionV relativeFrom="paragraph">
                  <wp:posOffset>4648200</wp:posOffset>
                </wp:positionV>
                <wp:extent cx="1281430" cy="666750"/>
                <wp:effectExtent l="0" t="0" r="0" b="0"/>
                <wp:wrapNone/>
                <wp:docPr id="649" name="Groupe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81430" cy="666750"/>
                          <a:chOff x="0" y="0"/>
                          <a:chExt cx="1078302" cy="560717"/>
                        </a:xfrm>
                      </wpg:grpSpPr>
                      <pic:pic xmlns:pic="http://schemas.openxmlformats.org/drawingml/2006/picture">
                        <pic:nvPicPr>
                          <pic:cNvPr id="647" name="Image 647" descr="C:\Users\micr_916o\Documents\logos iosis\égis\logo_iosis_egis-PETIT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659"/>
                          <a:stretch/>
                        </pic:blipFill>
                        <pic:spPr bwMode="auto">
                          <a:xfrm>
                            <a:off x="0" y="327804"/>
                            <a:ext cx="983411" cy="232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8" name="Image 648" descr="C:\Users\micr_916o\Documents\logos iosis\ELIOTH_LOGO_LD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253" y="0"/>
                            <a:ext cx="1061049" cy="293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649" o:spid="_x0000_s1026" style="position:absolute;margin-left:708.65pt;margin-top:366pt;width:100.9pt;height:52.5pt;z-index:251658752;mso-width-relative:margin;mso-height-relative:margin" coordsize="10783,56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">
                <v:shape id="Image 647" o:spid="_x0000_s1027" type="#_x0000_t75" style="position:absolute;top:3278;width:9834;height:23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RxcSDCAAAA3AAAAA8AAABkcnMvZG93bnJldi54bWxEj81qwzAQhO+BvoPYQm+x3BCS4EYJoSXg&#10;axLnvlhby8RaGUn+ydtXhUKPw8x8w+yPs+3ESD60jhW8ZzkI4trplhsF1e283IEIEVlj55gUPCnA&#10;8fCy2GOh3cQXGq+xEQnCoUAFJsa+kDLUhiyGzPXEyft23mJM0jdSe5wS3HZylecbabHltGCwp09D&#10;9eM6WAXl9PVs7/lFDitfVWZ9nstxMEq9vc6nDxCR5vgf/muXWsFmvYXfM+kIyMM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EcXEgwgAAANwAAAAPAAAAAAAAAAAAAAAAAJ8C&#10;AABkcnMvZG93bnJldi54bWxQSwUGAAAAAAQABAD3AAAAjgMAAAAA&#10;">
                  <v:imagedata r:id="rId12" o:title="logo_iosis_egis-PETIT" croptop="39098f"/>
                  <v:path arrowok="t"/>
                </v:shape>
                <v:shape id="Image 648" o:spid="_x0000_s1028" type="#_x0000_t75" style="position:absolute;left:172;width:10611;height:2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wLl/DAAAA3AAAAA8AAABkcnMvZG93bnJldi54bWxEj02LwkAMhu8L/ochgrd16gci1VFUEIW9&#10;uO7iOXRiW+1kSme09d+bw8Iew5v3yZPlunOVelITSs8GRsMEFHHmbcm5gd+f/eccVIjIFivPZOBF&#10;Adar3scSU+tb/qbnOeZKIBxSNFDEWKdah6wgh2Hoa2LJrr5xGGVscm0bbAXuKj1Okpl2WLJcKLCm&#10;XUHZ/fxwosH3E7eTrc3m0+Rrdzhdyhs5Ywb9brMAFamL/8t/7aM1MJuKrTwjBNCr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7AuX8MAAADcAAAADwAAAAAAAAAAAAAAAACf&#10;AgAAZHJzL2Rvd25yZXYueG1sUEsFBgAAAAAEAAQA9wAAAI8DAAAAAA==&#10;">
                  <v:imagedata r:id="rId13" o:title="ELIOTH_LOGO_LD"/>
                  <v:path arrowok="t"/>
                </v:shape>
              </v:group>
            </w:pict>
          </mc:Fallback>
        </mc:AlternateContent>
      </w:r>
      <w:r w:rsidR="00BB18FF">
        <w:object w:dxaOrig="8925" w:dyaOrig="126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0pt;height:594pt" o:ole="">
            <v:imagedata r:id="rId17" o:title=""/>
          </v:shape>
          <o:OLEObject Type="Embed" ProgID="Acrobat.Document.11" ShapeID="_x0000_i1025" DrawAspect="Content" ObjectID="_1485689124" r:id="rId18"/>
        </w:object>
      </w:r>
    </w:p>
    <w:p w:rsidR="00BB18FF" w:rsidRDefault="00BB18FF">
      <w:pPr>
        <w:widowControl/>
        <w:spacing w:after="0" w:line="240" w:lineRule="auto"/>
        <w:jc w:val="left"/>
        <w:rPr>
          <w:b/>
          <w:sz w:val="16"/>
        </w:rPr>
      </w:pPr>
      <w:r>
        <w:br w:type="page"/>
      </w:r>
    </w:p>
    <w:p w:rsidR="007075B5" w:rsidRDefault="00BB18FF" w:rsidP="00BB18FF">
      <w:pPr>
        <w:pStyle w:val="Titre1"/>
      </w:pPr>
      <w:bookmarkStart w:id="1" w:name="_Toc411442061"/>
      <w:r>
        <w:lastRenderedPageBreak/>
        <w:t xml:space="preserve">Dimensionnement du </w:t>
      </w:r>
      <w:r w:rsidR="001A0BBC">
        <w:t>système</w:t>
      </w:r>
      <w:bookmarkEnd w:id="1"/>
    </w:p>
    <w:p w:rsidR="00B01AE9" w:rsidRPr="001A0BBC" w:rsidRDefault="00B01AE9" w:rsidP="001A0BBC"/>
    <w:p w:rsidR="00BB18FF" w:rsidRDefault="00BB18FF" w:rsidP="00BB18FF">
      <w:pPr>
        <w:pStyle w:val="Titre2"/>
      </w:pPr>
      <w:bookmarkStart w:id="2" w:name="_Toc411442062"/>
      <w:r>
        <w:t>Besoins en eau des plantes</w:t>
      </w:r>
      <w:bookmarkEnd w:id="2"/>
    </w:p>
    <w:p w:rsidR="001A0BBC" w:rsidRDefault="00B01AE9" w:rsidP="001A0BBC">
      <w:r>
        <w:t>Calcul pour un balcon typique</w:t>
      </w:r>
      <w:r w:rsidR="008D2C6A">
        <w:t>, schedule d'arrosage.</w:t>
      </w:r>
    </w:p>
    <w:p w:rsidR="00DA5AA6" w:rsidRDefault="00DA5AA6" w:rsidP="001A0BBC">
      <w:r>
        <w:t>1h FP+AZ</w:t>
      </w:r>
    </w:p>
    <w:p w:rsidR="00B01AE9" w:rsidRDefault="00B01AE9" w:rsidP="001A0BBC"/>
    <w:p w:rsidR="00B01AE9" w:rsidRDefault="00B01AE9" w:rsidP="00B01AE9">
      <w:pPr>
        <w:pStyle w:val="Titre2"/>
      </w:pPr>
      <w:r>
        <w:t>Gisement de pluie</w:t>
      </w:r>
    </w:p>
    <w:p w:rsidR="00B01AE9" w:rsidRDefault="00B01AE9" w:rsidP="00B01AE9">
      <w:r>
        <w:t>Intensité et espacement des pluies à Paris.</w:t>
      </w:r>
    </w:p>
    <w:p w:rsidR="00B01AE9" w:rsidRDefault="00DA5AA6" w:rsidP="001A0BBC">
      <w:r>
        <w:t>30min</w:t>
      </w:r>
      <w:r>
        <w:t xml:space="preserve"> FP+AZ</w:t>
      </w:r>
    </w:p>
    <w:p w:rsidR="00DA5AA6" w:rsidRPr="001A0BBC" w:rsidRDefault="00DA5AA6" w:rsidP="001A0BBC"/>
    <w:p w:rsidR="00BB18FF" w:rsidRDefault="00BB18FF" w:rsidP="00BB18FF">
      <w:pPr>
        <w:pStyle w:val="Titre2"/>
      </w:pPr>
      <w:bookmarkStart w:id="3" w:name="_Toc411442063"/>
      <w:r>
        <w:t>Geometrie Eventail</w:t>
      </w:r>
      <w:r w:rsidR="00C12503">
        <w:t xml:space="preserve"> / </w:t>
      </w:r>
      <w:r>
        <w:t>cuve</w:t>
      </w:r>
      <w:r w:rsidR="00C12503">
        <w:t xml:space="preserve"> / distribution</w:t>
      </w:r>
      <w:bookmarkEnd w:id="3"/>
    </w:p>
    <w:p w:rsidR="001A0BBC" w:rsidRDefault="00B01AE9" w:rsidP="001A0BBC">
      <w:r>
        <w:t>Surface réceptrice et capacité de stockage nécessaire pour couvrir les besoins pendant X jours.</w:t>
      </w:r>
    </w:p>
    <w:p w:rsidR="008D2C6A" w:rsidRDefault="008D2C6A" w:rsidP="001A0BBC">
      <w:r>
        <w:t>Conception axe de rotation et pivot des pales pour un mouvement initié par une seule pale.</w:t>
      </w:r>
    </w:p>
    <w:p w:rsidR="00B01AE9" w:rsidRDefault="00DA5AA6" w:rsidP="001A0BBC">
      <w:r>
        <w:t>30min</w:t>
      </w:r>
      <w:r>
        <w:t xml:space="preserve"> FP+AZ</w:t>
      </w:r>
    </w:p>
    <w:p w:rsidR="00DA5AA6" w:rsidRPr="001A0BBC" w:rsidRDefault="00DA5AA6" w:rsidP="001A0BBC"/>
    <w:p w:rsidR="00BB18FF" w:rsidRDefault="001A3D0F" w:rsidP="00BB18FF">
      <w:pPr>
        <w:pStyle w:val="Titre2"/>
      </w:pPr>
      <w:bookmarkStart w:id="4" w:name="_Toc411442064"/>
      <w:r>
        <w:t>Puissance m</w:t>
      </w:r>
      <w:r w:rsidR="00BB18FF">
        <w:t>oteur</w:t>
      </w:r>
      <w:r w:rsidR="00C12503">
        <w:t xml:space="preserve"> </w:t>
      </w:r>
      <w:r w:rsidR="0045736B">
        <w:t>/</w:t>
      </w:r>
      <w:r w:rsidR="00C12503">
        <w:t xml:space="preserve"> </w:t>
      </w:r>
      <w:r w:rsidR="0045736B">
        <w:t>actionneur</w:t>
      </w:r>
      <w:bookmarkEnd w:id="4"/>
    </w:p>
    <w:p w:rsidR="00B01AE9" w:rsidRPr="00B01AE9" w:rsidRDefault="00B01AE9" w:rsidP="00B01AE9">
      <w:r>
        <w:t>Couple nécessaire pour déplier / plier l'éventail.</w:t>
      </w:r>
    </w:p>
    <w:p w:rsidR="001A0BBC" w:rsidRDefault="00DA5AA6" w:rsidP="001A0BBC">
      <w:r>
        <w:t>4h</w:t>
      </w:r>
      <w:r>
        <w:t xml:space="preserve"> FP+AZ</w:t>
      </w:r>
    </w:p>
    <w:p w:rsidR="00DA5AA6" w:rsidRPr="001A0BBC" w:rsidRDefault="00DA5AA6" w:rsidP="001A0BBC"/>
    <w:p w:rsidR="00C12503" w:rsidRDefault="00C12503" w:rsidP="0045736B">
      <w:pPr>
        <w:pStyle w:val="Titre2"/>
      </w:pPr>
      <w:bookmarkStart w:id="5" w:name="_Toc411442065"/>
      <w:r>
        <w:t>électrovanne</w:t>
      </w:r>
      <w:bookmarkEnd w:id="5"/>
    </w:p>
    <w:p w:rsidR="001A0BBC" w:rsidRDefault="00B01AE9" w:rsidP="001A0BBC">
      <w:r>
        <w:t>Electrovanne ultra-bas débit (ou système alternatif ?) pour distribuer l'eau vers le balcon.</w:t>
      </w:r>
    </w:p>
    <w:p w:rsidR="00DA5AA6" w:rsidRDefault="00DA5AA6" w:rsidP="00DA5AA6">
      <w:r>
        <w:t>1,5</w:t>
      </w:r>
      <w:r>
        <w:t>h FP+AZ</w:t>
      </w:r>
    </w:p>
    <w:p w:rsidR="008D2C6A" w:rsidRDefault="008D2C6A" w:rsidP="001A0BBC"/>
    <w:p w:rsidR="008D2C6A" w:rsidRDefault="008D2C6A" w:rsidP="008D2C6A">
      <w:pPr>
        <w:pStyle w:val="Titre2"/>
      </w:pPr>
      <w:bookmarkStart w:id="6" w:name="_Toc411442072"/>
      <w:r>
        <w:t>Alimentation sur batteries</w:t>
      </w:r>
      <w:bookmarkEnd w:id="6"/>
    </w:p>
    <w:p w:rsidR="00B01AE9" w:rsidRDefault="008D2C6A" w:rsidP="001A0BBC">
      <w:r>
        <w:t>Dimensionnement de la capacité pour une autonomie acceptable.</w:t>
      </w:r>
    </w:p>
    <w:p w:rsidR="00DA5AA6" w:rsidRDefault="00DA5AA6" w:rsidP="00DA5AA6">
      <w:r>
        <w:t>1,5</w:t>
      </w:r>
      <w:r>
        <w:t>h FP+AZ</w:t>
      </w:r>
    </w:p>
    <w:p w:rsidR="00DA5AA6" w:rsidRDefault="00DA5AA6" w:rsidP="00DA5AA6"/>
    <w:p w:rsidR="008D2C6A" w:rsidRDefault="00DA5AA6" w:rsidP="00DA5AA6">
      <w:pPr>
        <w:pStyle w:val="Titre1"/>
      </w:pPr>
      <w:r>
        <w:t>Design</w:t>
      </w:r>
    </w:p>
    <w:p w:rsidR="00DA5AA6" w:rsidRDefault="00DA5AA6" w:rsidP="00DA5AA6">
      <w:pPr>
        <w:pStyle w:val="Titre2"/>
      </w:pPr>
      <w:r>
        <w:t>Design principal</w:t>
      </w:r>
    </w:p>
    <w:p w:rsidR="00DA5AA6" w:rsidRDefault="00DA5AA6" w:rsidP="00DA5AA6">
      <w:r>
        <w:t>Materiaux?</w:t>
      </w:r>
    </w:p>
    <w:p w:rsidR="00DA5AA6" w:rsidRDefault="00DA5AA6" w:rsidP="00DA5AA6">
      <w:r>
        <w:t>16</w:t>
      </w:r>
      <w:r>
        <w:t xml:space="preserve">h </w:t>
      </w:r>
      <w:r>
        <w:t>LJ+EC</w:t>
      </w:r>
    </w:p>
    <w:p w:rsidR="00DA5AA6" w:rsidRDefault="00DA5AA6" w:rsidP="00DA5AA6"/>
    <w:p w:rsidR="00DA5AA6" w:rsidRDefault="00DA5AA6" w:rsidP="00DA5AA6">
      <w:pPr>
        <w:pStyle w:val="Titre2"/>
      </w:pPr>
      <w:r>
        <w:t>Intégration mécanique</w:t>
      </w:r>
    </w:p>
    <w:p w:rsidR="00DA5AA6" w:rsidRDefault="00DA5AA6" w:rsidP="00DA5AA6">
      <w:r>
        <w:t>16h LJ+EC</w:t>
      </w:r>
    </w:p>
    <w:p w:rsidR="00DA5AA6" w:rsidRPr="00DA5AA6" w:rsidRDefault="00DA5AA6" w:rsidP="00DA5AA6"/>
    <w:p w:rsidR="0045736B" w:rsidRDefault="00C12503" w:rsidP="0045736B">
      <w:pPr>
        <w:pStyle w:val="Titre2"/>
      </w:pPr>
      <w:bookmarkStart w:id="7" w:name="_Toc411442066"/>
      <w:r>
        <w:t>Dimensionnement fixation façade (optionnel)</w:t>
      </w:r>
      <w:bookmarkEnd w:id="7"/>
    </w:p>
    <w:p w:rsidR="00B01AE9" w:rsidRPr="00B01AE9" w:rsidRDefault="008D2C6A" w:rsidP="00B01AE9">
      <w:r>
        <w:t>Calcul de contrainte sur la fixation (poids système + sollicitation vent), i</w:t>
      </w:r>
      <w:r w:rsidR="00B01AE9">
        <w:t xml:space="preserve">ntégration aux </w:t>
      </w:r>
      <w:r>
        <w:t>éléments existants de façade.</w:t>
      </w:r>
    </w:p>
    <w:p w:rsidR="00DA5AA6" w:rsidRDefault="00DA5AA6" w:rsidP="00DA5AA6">
      <w:r>
        <w:t xml:space="preserve">4h </w:t>
      </w:r>
      <w:r>
        <w:t>GM</w:t>
      </w:r>
    </w:p>
    <w:p w:rsidR="00BB18FF" w:rsidRDefault="00BB18FF" w:rsidP="00BB18FF">
      <w:pPr>
        <w:rPr>
          <w:rFonts w:cs="Arial"/>
          <w:noProof/>
          <w:color w:val="262626"/>
          <w:kern w:val="32"/>
          <w:sz w:val="24"/>
          <w:szCs w:val="28"/>
        </w:rPr>
      </w:pPr>
      <w:r>
        <w:lastRenderedPageBreak/>
        <w:br w:type="page"/>
      </w:r>
    </w:p>
    <w:p w:rsidR="001A3D0F" w:rsidRDefault="00C12503" w:rsidP="001A3D0F">
      <w:pPr>
        <w:pStyle w:val="Titre1"/>
      </w:pPr>
      <w:bookmarkStart w:id="8" w:name="_Toc411442067"/>
      <w:r>
        <w:lastRenderedPageBreak/>
        <w:t>Pilotage / ré</w:t>
      </w:r>
      <w:r w:rsidR="0045736B">
        <w:t>gulation</w:t>
      </w:r>
      <w:bookmarkEnd w:id="8"/>
    </w:p>
    <w:p w:rsidR="001A0BBC" w:rsidRDefault="001A0BBC" w:rsidP="001A0BBC"/>
    <w:p w:rsidR="008C75F7" w:rsidRDefault="008C75F7" w:rsidP="001A0BBC">
      <w:r>
        <w:t>Quelques références open source dont on pourra s'inspirer / réutiliser le code et les éléments :</w:t>
      </w:r>
    </w:p>
    <w:p w:rsidR="008C75F7" w:rsidRDefault="00DA5AA6" w:rsidP="001A0BBC">
      <w:hyperlink r:id="rId19" w:history="1">
        <w:r w:rsidR="008C75F7" w:rsidRPr="000E1B39">
          <w:rPr>
            <w:rStyle w:val="Lienhypertexte"/>
          </w:rPr>
          <w:t>http://growerbot.com/</w:t>
        </w:r>
      </w:hyperlink>
    </w:p>
    <w:p w:rsidR="008C75F7" w:rsidRDefault="00DA5AA6" w:rsidP="001A0BBC">
      <w:hyperlink r:id="rId20" w:history="1">
        <w:r w:rsidR="008C75F7" w:rsidRPr="000E1B39">
          <w:rPr>
            <w:rStyle w:val="Lienhypertexte"/>
          </w:rPr>
          <w:t>http://www.instructables.com/id/Intelligent-watering-system-with-arduino/</w:t>
        </w:r>
      </w:hyperlink>
    </w:p>
    <w:p w:rsidR="008C75F7" w:rsidRDefault="00DA5AA6" w:rsidP="001A0BBC">
      <w:hyperlink r:id="rId21" w:history="1">
        <w:r w:rsidR="008C75F7" w:rsidRPr="000E1B39">
          <w:rPr>
            <w:rStyle w:val="Lienhypertexte"/>
          </w:rPr>
          <w:t>http://rayshobby.net/opensprinkler/</w:t>
        </w:r>
      </w:hyperlink>
    </w:p>
    <w:p w:rsidR="008C75F7" w:rsidRDefault="008C75F7" w:rsidP="001A0BBC"/>
    <w:p w:rsidR="008C75F7" w:rsidRPr="001A0BBC" w:rsidRDefault="008C75F7" w:rsidP="001A0BBC"/>
    <w:p w:rsidR="00C12503" w:rsidRDefault="00C12503" w:rsidP="008C75F7">
      <w:pPr>
        <w:pStyle w:val="Titre2"/>
      </w:pPr>
      <w:bookmarkStart w:id="9" w:name="_Toc411442068"/>
      <w:r w:rsidRPr="008C75F7">
        <w:t>Détection</w:t>
      </w:r>
      <w:r>
        <w:t xml:space="preserve"> de pluie</w:t>
      </w:r>
      <w:bookmarkEnd w:id="9"/>
    </w:p>
    <w:p w:rsidR="001A0BBC" w:rsidRDefault="008D2C6A" w:rsidP="001A0BBC">
      <w:r>
        <w:t>Détection approximative de la pluie avec un minimum de capteurs.</w:t>
      </w:r>
    </w:p>
    <w:p w:rsidR="00DA5AA6" w:rsidRDefault="00DA5AA6" w:rsidP="00DA5AA6">
      <w:r>
        <w:t>3</w:t>
      </w:r>
      <w:r>
        <w:t xml:space="preserve">h </w:t>
      </w:r>
      <w:r>
        <w:t>AZ</w:t>
      </w:r>
    </w:p>
    <w:p w:rsidR="00DA5AA6" w:rsidRDefault="00DA5AA6" w:rsidP="001A0BBC"/>
    <w:p w:rsidR="008D2C6A" w:rsidRPr="001A0BBC" w:rsidRDefault="008D2C6A" w:rsidP="001A0BBC"/>
    <w:p w:rsidR="00C12503" w:rsidRDefault="00C12503" w:rsidP="00C12503">
      <w:pPr>
        <w:pStyle w:val="Titre2"/>
      </w:pPr>
      <w:bookmarkStart w:id="10" w:name="_Toc411442069"/>
      <w:r>
        <w:t>Schedules d'arrosage</w:t>
      </w:r>
      <w:bookmarkEnd w:id="10"/>
    </w:p>
    <w:p w:rsidR="008D2C6A" w:rsidRDefault="008D2C6A" w:rsidP="001A0BBC">
      <w:r>
        <w:t>Pilotage de l'électrovanne selon le schedule d'arrosage.</w:t>
      </w:r>
    </w:p>
    <w:p w:rsidR="00DA5AA6" w:rsidRDefault="00DA5AA6" w:rsidP="00DA5AA6">
      <w:r>
        <w:t>3h AZ</w:t>
      </w:r>
    </w:p>
    <w:p w:rsidR="00DA5AA6" w:rsidRDefault="00DA5AA6" w:rsidP="001A0BBC"/>
    <w:p w:rsidR="008D2C6A" w:rsidRPr="001A0BBC" w:rsidRDefault="008D2C6A" w:rsidP="001A0BBC"/>
    <w:p w:rsidR="00C12503" w:rsidRDefault="00C12503" w:rsidP="00C12503">
      <w:pPr>
        <w:pStyle w:val="Titre2"/>
      </w:pPr>
      <w:bookmarkStart w:id="11" w:name="_Toc411442070"/>
      <w:r>
        <w:t>ouverture de l'eventail</w:t>
      </w:r>
      <w:bookmarkEnd w:id="11"/>
    </w:p>
    <w:p w:rsidR="008D2C6A" w:rsidRDefault="008D2C6A" w:rsidP="008D2C6A">
      <w:r>
        <w:t>Allumage moteur jusqu'à ouverture complète, changement de polarité aux bornes du moteur pour fermeture.</w:t>
      </w:r>
    </w:p>
    <w:p w:rsidR="001A0BBC" w:rsidRDefault="008D2C6A" w:rsidP="001A0BBC">
      <w:r>
        <w:t>Utilisation d'un pas à pas ou d'un servo-moteur ?</w:t>
      </w:r>
    </w:p>
    <w:p w:rsidR="00DA5AA6" w:rsidRDefault="00DA5AA6" w:rsidP="00DA5AA6">
      <w:r>
        <w:t>8</w:t>
      </w:r>
      <w:r>
        <w:t>h AZ</w:t>
      </w:r>
    </w:p>
    <w:p w:rsidR="00DA5AA6" w:rsidRDefault="00DA5AA6" w:rsidP="001A0BBC"/>
    <w:p w:rsidR="008D2C6A" w:rsidRPr="001A0BBC" w:rsidRDefault="008D2C6A" w:rsidP="001A0BBC"/>
    <w:p w:rsidR="008D2C6A" w:rsidRDefault="00C12503" w:rsidP="001A0BBC">
      <w:pPr>
        <w:pStyle w:val="Titre2"/>
      </w:pPr>
      <w:bookmarkStart w:id="12" w:name="_Toc411442071"/>
      <w:r>
        <w:t>Ouverture de l'electrovanne</w:t>
      </w:r>
      <w:bookmarkEnd w:id="12"/>
    </w:p>
    <w:p w:rsidR="00DA5AA6" w:rsidRDefault="00DA5AA6" w:rsidP="00DA5AA6">
      <w:r>
        <w:t>8h AZ</w:t>
      </w:r>
    </w:p>
    <w:p w:rsidR="00241AAD" w:rsidRDefault="00241AAD" w:rsidP="001A0BBC"/>
    <w:p w:rsidR="00DA5AA6" w:rsidRDefault="00DA5AA6" w:rsidP="00DA5AA6">
      <w:pPr>
        <w:pStyle w:val="Titre2"/>
      </w:pPr>
      <w:r>
        <w:t>Alimentation sur batterie</w:t>
      </w:r>
    </w:p>
    <w:p w:rsidR="00DA5AA6" w:rsidRDefault="00DA5AA6" w:rsidP="00DA5AA6">
      <w:r>
        <w:t>8h AZ</w:t>
      </w:r>
    </w:p>
    <w:p w:rsidR="00DA5AA6" w:rsidRPr="001A0BBC" w:rsidRDefault="00DA5AA6" w:rsidP="001A0BBC"/>
    <w:p w:rsidR="00DA5AA6" w:rsidRPr="00DA5AA6" w:rsidRDefault="00DA5AA6" w:rsidP="00DA5AA6">
      <w:pPr>
        <w:pStyle w:val="Titre2"/>
      </w:pPr>
      <w:bookmarkStart w:id="13" w:name="_Toc411442074"/>
      <w:bookmarkStart w:id="14" w:name="_Toc411442073"/>
      <w:r w:rsidRPr="00195361">
        <w:t>Application</w:t>
      </w:r>
      <w:r>
        <w:t xml:space="preserve"> web (optionnel)</w:t>
      </w:r>
      <w:bookmarkEnd w:id="14"/>
    </w:p>
    <w:p w:rsidR="00DA5AA6" w:rsidRDefault="00DA5AA6" w:rsidP="00DA5AA6">
      <w:r>
        <w:t>1h AJ</w:t>
      </w:r>
    </w:p>
    <w:p w:rsidR="00DA5AA6" w:rsidRPr="00DA5AA6" w:rsidRDefault="00DA5AA6" w:rsidP="00DA5AA6">
      <w:pPr>
        <w:pStyle w:val="Titre2"/>
      </w:pPr>
      <w:r>
        <w:br w:type="page"/>
      </w:r>
    </w:p>
    <w:bookmarkEnd w:id="13"/>
    <w:p w:rsidR="00A83B67" w:rsidRDefault="00DA5AA6" w:rsidP="00A83B67">
      <w:pPr>
        <w:pStyle w:val="Titre1"/>
      </w:pPr>
      <w:r>
        <w:lastRenderedPageBreak/>
        <w:t>APPRO + Montage</w:t>
      </w:r>
    </w:p>
    <w:p w:rsidR="001A0BBC" w:rsidRPr="001A0BBC" w:rsidRDefault="001A0BBC" w:rsidP="001A0BBC"/>
    <w:p w:rsidR="001C1173" w:rsidRPr="00DA5AA6" w:rsidRDefault="00DA5AA6" w:rsidP="001C1173">
      <w:pPr>
        <w:rPr>
          <w:rStyle w:val="lev"/>
        </w:rPr>
      </w:pPr>
      <w:r w:rsidRPr="00DA5AA6">
        <w:rPr>
          <w:rStyle w:val="lev"/>
        </w:rPr>
        <w:t xml:space="preserve">Attention </w:t>
      </w:r>
      <w:r>
        <w:rPr>
          <w:rStyle w:val="lev"/>
        </w:rPr>
        <w:t>aux delais !</w:t>
      </w:r>
      <w:bookmarkStart w:id="15" w:name="_GoBack"/>
      <w:bookmarkEnd w:id="15"/>
    </w:p>
    <w:p w:rsidR="00DA5AA6" w:rsidRDefault="00DA5AA6" w:rsidP="00DA5AA6">
      <w:pPr>
        <w:pStyle w:val="Listepucesflches"/>
      </w:pPr>
      <w:r>
        <w:t>Etudes : mercredi 25</w:t>
      </w:r>
    </w:p>
    <w:p w:rsidR="00DA5AA6" w:rsidRDefault="00DA5AA6" w:rsidP="00DA5AA6">
      <w:pPr>
        <w:pStyle w:val="Listepucesflches"/>
      </w:pPr>
      <w:r>
        <w:t>Appro : mercredi 4</w:t>
      </w:r>
    </w:p>
    <w:p w:rsidR="00DA5AA6" w:rsidRDefault="00DA5AA6" w:rsidP="00DA5AA6">
      <w:pPr>
        <w:pStyle w:val="Listepucesflches"/>
      </w:pPr>
      <w:r>
        <w:t>Montage jusqu'à la fin</w:t>
      </w:r>
    </w:p>
    <w:p w:rsidR="00DA5AA6" w:rsidRPr="001C1173" w:rsidRDefault="00DA5AA6" w:rsidP="001C1173"/>
    <w:sectPr w:rsidR="00DA5AA6" w:rsidRPr="001C1173" w:rsidSect="007F4F49">
      <w:headerReference w:type="default" r:id="rId22"/>
      <w:footerReference w:type="default" r:id="rId23"/>
      <w:pgSz w:w="11907" w:h="16840" w:code="9"/>
      <w:pgMar w:top="2155" w:right="1956" w:bottom="1259" w:left="1985" w:header="1531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E03A6" w:rsidRDefault="009E03A6" w:rsidP="00E90842">
      <w:r>
        <w:separator/>
      </w:r>
    </w:p>
    <w:p w:rsidR="009E03A6" w:rsidRDefault="009E03A6" w:rsidP="00E90842"/>
  </w:endnote>
  <w:endnote w:type="continuationSeparator" w:id="0">
    <w:p w:rsidR="009E03A6" w:rsidRDefault="009E03A6" w:rsidP="00E90842">
      <w:r>
        <w:continuationSeparator/>
      </w:r>
    </w:p>
    <w:p w:rsidR="009E03A6" w:rsidRDefault="009E03A6" w:rsidP="00E9084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yriad Pro">
    <w:altName w:val="Corbel"/>
    <w:panose1 w:val="020B0503030403020204"/>
    <w:charset w:val="00"/>
    <w:family w:val="swiss"/>
    <w:notTrueType/>
    <w:pitch w:val="variable"/>
    <w:sig w:usb0="20000287" w:usb1="00000001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SOCTEUR">
    <w:panose1 w:val="020B0609020202020204"/>
    <w:charset w:val="00"/>
    <w:family w:val="modern"/>
    <w:pitch w:val="fixed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C7418" w:rsidRPr="00DA108D" w:rsidRDefault="00E86D3B" w:rsidP="00A503A7">
    <w:pPr>
      <w:pStyle w:val="Pieddepage"/>
    </w:pPr>
    <w:r>
      <w:drawing>
        <wp:anchor distT="0" distB="0" distL="114300" distR="114300" simplePos="0" relativeHeight="251658752" behindDoc="0" locked="0" layoutInCell="1" allowOverlap="1">
          <wp:simplePos x="0" y="0"/>
          <wp:positionH relativeFrom="column">
            <wp:posOffset>-82550</wp:posOffset>
          </wp:positionH>
          <wp:positionV relativeFrom="paragraph">
            <wp:posOffset>90805</wp:posOffset>
          </wp:positionV>
          <wp:extent cx="983615" cy="497205"/>
          <wp:effectExtent l="0" t="0" r="6985" b="0"/>
          <wp:wrapNone/>
          <wp:docPr id="15" name="Picture 3" descr="ELIOTH-signature+egi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ELIOTH-signature+egis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47331"/>
                  <a:stretch>
                    <a:fillRect/>
                  </a:stretch>
                </pic:blipFill>
                <pic:spPr bwMode="auto">
                  <a:xfrm>
                    <a:off x="0" y="0"/>
                    <a:ext cx="983615" cy="4972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mc:AlternateContent>
        <mc:Choice Requires="wps">
          <w:drawing>
            <wp:anchor distT="0" distB="0" distL="114300" distR="114300" simplePos="0" relativeHeight="251657728" behindDoc="0" locked="1" layoutInCell="1" allowOverlap="1">
              <wp:simplePos x="0" y="0"/>
              <wp:positionH relativeFrom="column">
                <wp:posOffset>-32385</wp:posOffset>
              </wp:positionH>
              <wp:positionV relativeFrom="page">
                <wp:posOffset>9855200</wp:posOffset>
              </wp:positionV>
              <wp:extent cx="5106035" cy="0"/>
              <wp:effectExtent l="5715" t="6350" r="12700" b="12700"/>
              <wp:wrapNone/>
              <wp:docPr id="1" name="Lin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510603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969696"/>
                        </a:solidFill>
                        <a:round/>
                        <a:headEnd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4" o:spid="_x0000_s1026" style="position:absolute;flip:x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" from="-2.55pt,776pt" to="399.5pt,77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" strokecolor="#969696" strokeweight=".5pt">
              <v:stroke endarrowwidth="narrow" endarrowlength="short"/>
              <w10:wrap anchory="page"/>
              <w10:anchorlock/>
            </v:line>
          </w:pict>
        </mc:Fallback>
      </mc:AlternateContent>
    </w:r>
    <w:r w:rsidR="003E7519" w:rsidRPr="00DA108D">
      <w:t xml:space="preserve"> egis concept_elioth</w:t>
    </w:r>
    <w:r w:rsidR="001C7418" w:rsidRPr="00DA108D">
      <w:t xml:space="preserve"> ::: nom du document ::: derniere mise a jour le </w:t>
    </w:r>
    <w:smartTag w:uri="urn:schemas-microsoft-com:office:smarttags" w:element="date">
      <w:smartTagPr>
        <w:attr w:name="Year" w:val="2011"/>
        <w:attr w:name="Day" w:val="02"/>
        <w:attr w:name="Month" w:val="05"/>
        <w:attr w:name="ls" w:val="trans"/>
      </w:smartTagPr>
      <w:r w:rsidR="001C7418" w:rsidRPr="00DA108D">
        <w:t>02/05/2011</w:t>
      </w:r>
    </w:smartTag>
  </w:p>
  <w:p w:rsidR="001C7418" w:rsidRPr="00DA108D" w:rsidRDefault="001C7418" w:rsidP="00E90842">
    <w:pPr>
      <w:pStyle w:val="Pieddepage"/>
    </w:pPr>
    <w:r w:rsidRPr="00DA108D">
      <w:tab/>
    </w:r>
    <w:r w:rsidRPr="00DA108D"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E03A6" w:rsidRDefault="009E03A6" w:rsidP="00E90842">
      <w:r>
        <w:separator/>
      </w:r>
    </w:p>
    <w:p w:rsidR="009E03A6" w:rsidRDefault="009E03A6" w:rsidP="00E90842"/>
  </w:footnote>
  <w:footnote w:type="continuationSeparator" w:id="0">
    <w:p w:rsidR="009E03A6" w:rsidRDefault="009E03A6" w:rsidP="00E90842">
      <w:r>
        <w:continuationSeparator/>
      </w:r>
    </w:p>
    <w:p w:rsidR="009E03A6" w:rsidRDefault="009E03A6" w:rsidP="00E90842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C7418" w:rsidRPr="00DA108D" w:rsidRDefault="001C7418" w:rsidP="00E90842">
    <w:pPr>
      <w:pStyle w:val="Pieddepage"/>
    </w:pPr>
    <w:r w:rsidRPr="00DA108D">
      <w:t xml:space="preserve">- </w:t>
    </w:r>
    <w:r w:rsidRPr="00DA108D">
      <w:fldChar w:fldCharType="begin"/>
    </w:r>
    <w:r w:rsidRPr="00DA108D">
      <w:instrText xml:space="preserve"> PAGE </w:instrText>
    </w:r>
    <w:r w:rsidRPr="00DA108D">
      <w:fldChar w:fldCharType="separate"/>
    </w:r>
    <w:r w:rsidR="00DA5AA6">
      <w:t>4</w:t>
    </w:r>
    <w:r w:rsidRPr="00DA108D">
      <w:fldChar w:fldCharType="end"/>
    </w:r>
    <w:r w:rsidRPr="00DA108D">
      <w:t>/</w:t>
    </w:r>
    <w:r w:rsidRPr="00DA108D">
      <w:fldChar w:fldCharType="begin"/>
    </w:r>
    <w:r w:rsidRPr="00DA108D">
      <w:instrText xml:space="preserve"> NUMPAGES </w:instrText>
    </w:r>
    <w:r w:rsidRPr="00DA108D">
      <w:fldChar w:fldCharType="separate"/>
    </w:r>
    <w:r w:rsidR="00DA5AA6">
      <w:t>6</w:t>
    </w:r>
    <w:r w:rsidRPr="00DA108D">
      <w:fldChar w:fldCharType="end"/>
    </w:r>
    <w:r w:rsidRPr="00DA108D">
      <w:t xml:space="preserve"> -</w:t>
    </w:r>
  </w:p>
  <w:p w:rsidR="001C7418" w:rsidRDefault="00E86D3B" w:rsidP="00E90842">
    <w:r>
      <w:rPr>
        <w:noProof/>
      </w:rPr>
      <mc:AlternateContent>
        <mc:Choice Requires="wps">
          <w:drawing>
            <wp:anchor distT="0" distB="0" distL="114300" distR="114300" simplePos="0" relativeHeight="251656704" behindDoc="1" locked="1" layoutInCell="1" allowOverlap="1" wp14:anchorId="44141D33" wp14:editId="52B0F71B">
              <wp:simplePos x="0" y="0"/>
              <wp:positionH relativeFrom="page">
                <wp:posOffset>1260475</wp:posOffset>
              </wp:positionH>
              <wp:positionV relativeFrom="page">
                <wp:posOffset>1252855</wp:posOffset>
              </wp:positionV>
              <wp:extent cx="5097145" cy="0"/>
              <wp:effectExtent l="12700" t="5080" r="5080" b="13970"/>
              <wp:wrapNone/>
              <wp:docPr id="2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09714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969696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0" o:spid="_x0000_s1026" style="position:absolute;z-index:-251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9.25pt,98.65pt" to="500.6pt,9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" strokecolor="#969696" strokeweight=".5pt">
              <v:stroke startarrowwidth="narrow" startarrowlength="short" endarrowwidth="narrow" endarrowlength="short"/>
              <w10:wrap anchorx="page" anchory="page"/>
              <w10:anchorlock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8"/>
    <w:multiLevelType w:val="singleLevel"/>
    <w:tmpl w:val="F8D0ECA4"/>
    <w:lvl w:ilvl="0">
      <w:start w:val="1"/>
      <w:numFmt w:val="decimal"/>
      <w:pStyle w:val="Listenumros"/>
      <w:lvlText w:val="%1."/>
      <w:lvlJc w:val="left"/>
      <w:pPr>
        <w:ind w:left="360" w:hanging="360"/>
      </w:pPr>
      <w:rPr>
        <w:rFonts w:ascii="Calibri" w:hAnsi="Calibri" w:hint="default"/>
        <w:b/>
        <w:i w:val="0"/>
        <w:color w:val="4B84AE"/>
      </w:rPr>
    </w:lvl>
  </w:abstractNum>
  <w:abstractNum w:abstractNumId="1">
    <w:nsid w:val="071031F4"/>
    <w:multiLevelType w:val="multilevel"/>
    <w:tmpl w:val="C818E358"/>
    <w:styleLink w:val="Listenumro"/>
    <w:lvl w:ilvl="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ascii="Myriad Pro" w:hAnsi="Myriad Pro" w:hint="default"/>
        <w:b/>
        <w:i w:val="0"/>
        <w:color w:val="FF9900"/>
        <w:sz w:val="22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567" w:hanging="283"/>
      </w:pPr>
      <w:rPr>
        <w:rFonts w:ascii="Myriad Pro" w:hAnsi="Myriad Pro" w:hint="default"/>
        <w:b/>
        <w:i w:val="0"/>
        <w:sz w:val="20"/>
      </w:rPr>
    </w:lvl>
    <w:lvl w:ilvl="2">
      <w:start w:val="1"/>
      <w:numFmt w:val="lowerRoman"/>
      <w:lvlText w:val="%3."/>
      <w:lvlJc w:val="right"/>
      <w:pPr>
        <w:tabs>
          <w:tab w:val="num" w:pos="2444"/>
        </w:tabs>
        <w:ind w:left="2444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164"/>
        </w:tabs>
        <w:ind w:left="316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884"/>
        </w:tabs>
        <w:ind w:left="388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604"/>
        </w:tabs>
        <w:ind w:left="460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324"/>
        </w:tabs>
        <w:ind w:left="532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044"/>
        </w:tabs>
        <w:ind w:left="604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764"/>
        </w:tabs>
        <w:ind w:left="6764" w:hanging="180"/>
      </w:pPr>
      <w:rPr>
        <w:rFonts w:hint="default"/>
      </w:rPr>
    </w:lvl>
  </w:abstractNum>
  <w:abstractNum w:abstractNumId="2">
    <w:nsid w:val="17096397"/>
    <w:multiLevelType w:val="multilevel"/>
    <w:tmpl w:val="B15A6F34"/>
    <w:lvl w:ilvl="0">
      <w:start w:val="1"/>
      <w:numFmt w:val="decimal"/>
      <w:pStyle w:val="Titre1"/>
      <w:lvlText w:val="%1."/>
      <w:lvlJc w:val="left"/>
      <w:pPr>
        <w:ind w:left="0" w:firstLine="0"/>
      </w:pPr>
      <w:rPr>
        <w:rFonts w:ascii="Calibri" w:hAnsi="Calibri" w:hint="default"/>
        <w:b/>
        <w:i w:val="0"/>
        <w:caps/>
        <w:color w:val="4B84AE"/>
        <w:sz w:val="32"/>
        <w:szCs w:val="28"/>
      </w:rPr>
    </w:lvl>
    <w:lvl w:ilvl="1">
      <w:start w:val="1"/>
      <w:numFmt w:val="decimal"/>
      <w:pStyle w:val="Titre2"/>
      <w:suff w:val="space"/>
      <w:lvlText w:val="%1.%2."/>
      <w:lvlJc w:val="left"/>
      <w:pPr>
        <w:ind w:left="0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">
    <w:nsid w:val="210D3B05"/>
    <w:multiLevelType w:val="singleLevel"/>
    <w:tmpl w:val="FBAC9CF2"/>
    <w:lvl w:ilvl="0">
      <w:start w:val="1"/>
      <w:numFmt w:val="bullet"/>
      <w:pStyle w:val="Listepucesflches"/>
      <w:lvlText w:val=""/>
      <w:lvlJc w:val="left"/>
      <w:pPr>
        <w:ind w:left="360" w:hanging="360"/>
      </w:pPr>
      <w:rPr>
        <w:rFonts w:ascii="Wingdings" w:hAnsi="Wingdings" w:hint="default"/>
        <w:b w:val="0"/>
        <w:i w:val="0"/>
        <w:color w:val="000000"/>
        <w:sz w:val="16"/>
      </w:rPr>
    </w:lvl>
  </w:abstractNum>
  <w:abstractNum w:abstractNumId="4">
    <w:nsid w:val="246868B0"/>
    <w:multiLevelType w:val="multilevel"/>
    <w:tmpl w:val="040C001D"/>
    <w:name w:val="liste test5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5">
    <w:nsid w:val="286027BF"/>
    <w:multiLevelType w:val="multilevel"/>
    <w:tmpl w:val="040C001D"/>
    <w:name w:val="liste test7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6">
    <w:nsid w:val="34F30C69"/>
    <w:multiLevelType w:val="multilevel"/>
    <w:tmpl w:val="040C001D"/>
    <w:name w:val="liste test3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>
    <w:nsid w:val="39CC7C3F"/>
    <w:multiLevelType w:val="multilevel"/>
    <w:tmpl w:val="040C001D"/>
    <w:name w:val="liste test4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>
    <w:nsid w:val="44147A12"/>
    <w:multiLevelType w:val="multilevel"/>
    <w:tmpl w:val="040C001D"/>
    <w:name w:val="liste test2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9">
    <w:nsid w:val="50CE28C7"/>
    <w:multiLevelType w:val="multilevel"/>
    <w:tmpl w:val="72FEE426"/>
    <w:lvl w:ilvl="0">
      <w:start w:val="1"/>
      <w:numFmt w:val="bullet"/>
      <w:pStyle w:val="Listepuces"/>
      <w:lvlText w:val=""/>
      <w:lvlJc w:val="left"/>
      <w:pPr>
        <w:ind w:left="340" w:hanging="340"/>
      </w:pPr>
      <w:rPr>
        <w:rFonts w:ascii="Wingdings 3" w:hAnsi="Wingdings 3" w:hint="default"/>
        <w:color w:val="4F81BD"/>
      </w:rPr>
    </w:lvl>
    <w:lvl w:ilvl="1">
      <w:start w:val="1"/>
      <w:numFmt w:val="bullet"/>
      <w:lvlText w:val=""/>
      <w:lvlJc w:val="left"/>
      <w:pPr>
        <w:ind w:left="680" w:hanging="340"/>
      </w:pPr>
      <w:rPr>
        <w:rFonts w:ascii="Wingdings 3" w:hAnsi="Wingdings 3" w:hint="default"/>
        <w:color w:val="000000"/>
        <w:sz w:val="18"/>
      </w:rPr>
    </w:lvl>
    <w:lvl w:ilvl="2">
      <w:start w:val="1"/>
      <w:numFmt w:val="bullet"/>
      <w:lvlText w:val=""/>
      <w:lvlJc w:val="left"/>
      <w:pPr>
        <w:ind w:left="1021" w:hanging="284"/>
      </w:pPr>
      <w:rPr>
        <w:rFonts w:ascii="Wingdings 3" w:hAnsi="Wingdings 3" w:hint="default"/>
        <w:color w:val="7F7F7F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0FB6995"/>
    <w:multiLevelType w:val="multilevel"/>
    <w:tmpl w:val="040C001D"/>
    <w:name w:val="liste test6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1">
    <w:nsid w:val="6F171B4A"/>
    <w:multiLevelType w:val="multilevel"/>
    <w:tmpl w:val="59A8FCC0"/>
    <w:name w:val="liste test"/>
    <w:lvl w:ilvl="0">
      <w:start w:val="1"/>
      <w:numFmt w:val="decimal"/>
      <w:lvlText w:val="%1."/>
      <w:lvlJc w:val="left"/>
      <w:pPr>
        <w:tabs>
          <w:tab w:val="num" w:pos="0"/>
        </w:tabs>
        <w:ind w:left="0" w:firstLine="0"/>
      </w:pPr>
      <w:rPr>
        <w:rFonts w:ascii="Myriad Pro" w:hAnsi="Myriad Pro" w:hint="default"/>
        <w:b/>
        <w:i w:val="0"/>
        <w:caps/>
        <w:color w:val="99CC00"/>
        <w:sz w:val="28"/>
        <w:szCs w:val="28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0" w:firstLine="0"/>
      </w:pPr>
      <w:rPr>
        <w:rFonts w:ascii="Myriad Pro" w:hAnsi="Myriad Pro" w:hint="default"/>
        <w:b/>
        <w:i w:val="0"/>
        <w:caps/>
        <w:color w:val="99CC00"/>
        <w:sz w:val="18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2">
    <w:nsid w:val="7C464ADE"/>
    <w:multiLevelType w:val="multilevel"/>
    <w:tmpl w:val="FF98FE76"/>
    <w:styleLink w:val="Puces"/>
    <w:lvl w:ilvl="0"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  <w:color w:val="FF9900"/>
        <w:sz w:val="24"/>
      </w:rPr>
    </w:lvl>
    <w:lvl w:ilvl="1">
      <w:start w:val="1"/>
      <w:numFmt w:val="bullet"/>
      <w:lvlText w:val=""/>
      <w:lvlJc w:val="left"/>
      <w:pPr>
        <w:tabs>
          <w:tab w:val="num" w:pos="284"/>
        </w:tabs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"/>
      <w:lvlJc w:val="left"/>
      <w:pPr>
        <w:tabs>
          <w:tab w:val="num" w:pos="284"/>
        </w:tabs>
        <w:ind w:left="851" w:hanging="284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7560"/>
        </w:tabs>
        <w:ind w:left="75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3"/>
  </w:num>
  <w:num w:numId="3">
    <w:abstractNumId w:val="1"/>
  </w:num>
  <w:num w:numId="4">
    <w:abstractNumId w:val="2"/>
  </w:num>
  <w:num w:numId="5">
    <w:abstractNumId w:val="0"/>
  </w:num>
  <w:num w:numId="6">
    <w:abstractNumId w:val="9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isplayBackgroundShape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formatting="1" w:enforcement="1" w:cryptProviderType="rsaFull" w:cryptAlgorithmClass="hash" w:cryptAlgorithmType="typeAny" w:cryptAlgorithmSid="4" w:cryptSpinCount="100000" w:hash="lKoy1daFgOZploUqidD9iM5uO+E=" w:salt="3egSwu2LP2OU6PMvXiKuzw=="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10241">
      <o:colormru v:ext="edit" colors="#33abbc,#5f5f5f,#4b84a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6D3B"/>
    <w:rsid w:val="000007EF"/>
    <w:rsid w:val="00010DE3"/>
    <w:rsid w:val="0001427E"/>
    <w:rsid w:val="000144C3"/>
    <w:rsid w:val="000154E8"/>
    <w:rsid w:val="00016BDB"/>
    <w:rsid w:val="0001716E"/>
    <w:rsid w:val="00020B1B"/>
    <w:rsid w:val="00026BB5"/>
    <w:rsid w:val="00030E2F"/>
    <w:rsid w:val="00032E53"/>
    <w:rsid w:val="000527FB"/>
    <w:rsid w:val="00053B34"/>
    <w:rsid w:val="00082547"/>
    <w:rsid w:val="00084818"/>
    <w:rsid w:val="000928D2"/>
    <w:rsid w:val="00095750"/>
    <w:rsid w:val="000A2B9F"/>
    <w:rsid w:val="000A441C"/>
    <w:rsid w:val="000B34BB"/>
    <w:rsid w:val="000B34C9"/>
    <w:rsid w:val="000C097E"/>
    <w:rsid w:val="000E2F36"/>
    <w:rsid w:val="000E3A42"/>
    <w:rsid w:val="000E5B7D"/>
    <w:rsid w:val="000F14AC"/>
    <w:rsid w:val="001221F0"/>
    <w:rsid w:val="001239B3"/>
    <w:rsid w:val="0015423D"/>
    <w:rsid w:val="0015796F"/>
    <w:rsid w:val="001617E1"/>
    <w:rsid w:val="00163DF8"/>
    <w:rsid w:val="001649C6"/>
    <w:rsid w:val="00164CBD"/>
    <w:rsid w:val="0017288F"/>
    <w:rsid w:val="0017759F"/>
    <w:rsid w:val="00181CD2"/>
    <w:rsid w:val="001833EE"/>
    <w:rsid w:val="00193630"/>
    <w:rsid w:val="00195361"/>
    <w:rsid w:val="001A022D"/>
    <w:rsid w:val="001A0931"/>
    <w:rsid w:val="001A0BBC"/>
    <w:rsid w:val="001A1D97"/>
    <w:rsid w:val="001A3D0F"/>
    <w:rsid w:val="001A57FE"/>
    <w:rsid w:val="001B0224"/>
    <w:rsid w:val="001B73F5"/>
    <w:rsid w:val="001C1173"/>
    <w:rsid w:val="001C514A"/>
    <w:rsid w:val="001C5A80"/>
    <w:rsid w:val="001C7418"/>
    <w:rsid w:val="001C7763"/>
    <w:rsid w:val="001D798A"/>
    <w:rsid w:val="001E0C95"/>
    <w:rsid w:val="001E3E7D"/>
    <w:rsid w:val="001F0A37"/>
    <w:rsid w:val="001F0B3E"/>
    <w:rsid w:val="001F12F8"/>
    <w:rsid w:val="001F20EB"/>
    <w:rsid w:val="001F60B4"/>
    <w:rsid w:val="001F6ECC"/>
    <w:rsid w:val="002165B7"/>
    <w:rsid w:val="00217CE5"/>
    <w:rsid w:val="00220F84"/>
    <w:rsid w:val="00221CDD"/>
    <w:rsid w:val="00227C40"/>
    <w:rsid w:val="00227E36"/>
    <w:rsid w:val="00241AAD"/>
    <w:rsid w:val="002426BF"/>
    <w:rsid w:val="0024416C"/>
    <w:rsid w:val="00245D15"/>
    <w:rsid w:val="00245E4A"/>
    <w:rsid w:val="00246E82"/>
    <w:rsid w:val="00251734"/>
    <w:rsid w:val="00252F84"/>
    <w:rsid w:val="002566CA"/>
    <w:rsid w:val="00262C79"/>
    <w:rsid w:val="002728D1"/>
    <w:rsid w:val="002845C7"/>
    <w:rsid w:val="00286F6B"/>
    <w:rsid w:val="002870D7"/>
    <w:rsid w:val="00287275"/>
    <w:rsid w:val="0029015D"/>
    <w:rsid w:val="002A0691"/>
    <w:rsid w:val="002A42FA"/>
    <w:rsid w:val="002B1636"/>
    <w:rsid w:val="002B55DC"/>
    <w:rsid w:val="002C30D1"/>
    <w:rsid w:val="002C7AAE"/>
    <w:rsid w:val="002D1346"/>
    <w:rsid w:val="002D651D"/>
    <w:rsid w:val="002D71E8"/>
    <w:rsid w:val="002E01EC"/>
    <w:rsid w:val="002E37DC"/>
    <w:rsid w:val="002E438D"/>
    <w:rsid w:val="002E6CBC"/>
    <w:rsid w:val="002F5406"/>
    <w:rsid w:val="002F63DA"/>
    <w:rsid w:val="002F767F"/>
    <w:rsid w:val="002F79E1"/>
    <w:rsid w:val="002F7DDD"/>
    <w:rsid w:val="00313C20"/>
    <w:rsid w:val="00321391"/>
    <w:rsid w:val="00322D7B"/>
    <w:rsid w:val="0032383A"/>
    <w:rsid w:val="003261D3"/>
    <w:rsid w:val="003274FA"/>
    <w:rsid w:val="0033059F"/>
    <w:rsid w:val="0033300C"/>
    <w:rsid w:val="00334239"/>
    <w:rsid w:val="0034293F"/>
    <w:rsid w:val="003434A9"/>
    <w:rsid w:val="00343C47"/>
    <w:rsid w:val="003471FF"/>
    <w:rsid w:val="00351F95"/>
    <w:rsid w:val="00355AF8"/>
    <w:rsid w:val="003630A8"/>
    <w:rsid w:val="0036621D"/>
    <w:rsid w:val="00386262"/>
    <w:rsid w:val="00386395"/>
    <w:rsid w:val="0038642B"/>
    <w:rsid w:val="00393C67"/>
    <w:rsid w:val="00397A29"/>
    <w:rsid w:val="003A304E"/>
    <w:rsid w:val="003A4DA4"/>
    <w:rsid w:val="003A56CD"/>
    <w:rsid w:val="003A6CCC"/>
    <w:rsid w:val="003A7FF8"/>
    <w:rsid w:val="003B12CC"/>
    <w:rsid w:val="003B6518"/>
    <w:rsid w:val="003C3A02"/>
    <w:rsid w:val="003E0E33"/>
    <w:rsid w:val="003E2E54"/>
    <w:rsid w:val="003E39E7"/>
    <w:rsid w:val="003E6D89"/>
    <w:rsid w:val="003E7519"/>
    <w:rsid w:val="003F0E62"/>
    <w:rsid w:val="003F523C"/>
    <w:rsid w:val="004063E5"/>
    <w:rsid w:val="00407A30"/>
    <w:rsid w:val="004109FC"/>
    <w:rsid w:val="00414A4D"/>
    <w:rsid w:val="00414CCF"/>
    <w:rsid w:val="00417812"/>
    <w:rsid w:val="004374F3"/>
    <w:rsid w:val="0044579D"/>
    <w:rsid w:val="0044605F"/>
    <w:rsid w:val="00447923"/>
    <w:rsid w:val="00452CBC"/>
    <w:rsid w:val="00454EC5"/>
    <w:rsid w:val="0045736B"/>
    <w:rsid w:val="004618CA"/>
    <w:rsid w:val="00474811"/>
    <w:rsid w:val="00490338"/>
    <w:rsid w:val="00491556"/>
    <w:rsid w:val="00492DB8"/>
    <w:rsid w:val="00494294"/>
    <w:rsid w:val="00496240"/>
    <w:rsid w:val="004A192A"/>
    <w:rsid w:val="004A4E04"/>
    <w:rsid w:val="004B3696"/>
    <w:rsid w:val="004B5002"/>
    <w:rsid w:val="004E0003"/>
    <w:rsid w:val="004F08DB"/>
    <w:rsid w:val="005000DB"/>
    <w:rsid w:val="00502A8B"/>
    <w:rsid w:val="00502F13"/>
    <w:rsid w:val="00507A04"/>
    <w:rsid w:val="005123BF"/>
    <w:rsid w:val="005124F1"/>
    <w:rsid w:val="005129F7"/>
    <w:rsid w:val="0051346E"/>
    <w:rsid w:val="00520C9B"/>
    <w:rsid w:val="005223B3"/>
    <w:rsid w:val="0052324C"/>
    <w:rsid w:val="005331FD"/>
    <w:rsid w:val="00543B9F"/>
    <w:rsid w:val="0055376C"/>
    <w:rsid w:val="005615FD"/>
    <w:rsid w:val="00570F20"/>
    <w:rsid w:val="00580513"/>
    <w:rsid w:val="00584541"/>
    <w:rsid w:val="005B4087"/>
    <w:rsid w:val="005D1C8F"/>
    <w:rsid w:val="005D5EDC"/>
    <w:rsid w:val="005E6D33"/>
    <w:rsid w:val="005E73C6"/>
    <w:rsid w:val="005F6D66"/>
    <w:rsid w:val="00600A34"/>
    <w:rsid w:val="0060296E"/>
    <w:rsid w:val="00605890"/>
    <w:rsid w:val="00611225"/>
    <w:rsid w:val="0061251B"/>
    <w:rsid w:val="00617BCB"/>
    <w:rsid w:val="0062486E"/>
    <w:rsid w:val="006267C7"/>
    <w:rsid w:val="00630F1D"/>
    <w:rsid w:val="00637E2D"/>
    <w:rsid w:val="00642E10"/>
    <w:rsid w:val="0065095D"/>
    <w:rsid w:val="00651C34"/>
    <w:rsid w:val="006543CD"/>
    <w:rsid w:val="00663157"/>
    <w:rsid w:val="00663490"/>
    <w:rsid w:val="00666EAD"/>
    <w:rsid w:val="00677491"/>
    <w:rsid w:val="00677C4D"/>
    <w:rsid w:val="0068455F"/>
    <w:rsid w:val="00693BBC"/>
    <w:rsid w:val="00695497"/>
    <w:rsid w:val="006A0443"/>
    <w:rsid w:val="006A47F6"/>
    <w:rsid w:val="006A67CA"/>
    <w:rsid w:val="006B5012"/>
    <w:rsid w:val="006C5DA3"/>
    <w:rsid w:val="006D14BD"/>
    <w:rsid w:val="006D455B"/>
    <w:rsid w:val="006D4B00"/>
    <w:rsid w:val="006D5B15"/>
    <w:rsid w:val="006D72E2"/>
    <w:rsid w:val="006E0055"/>
    <w:rsid w:val="006F3431"/>
    <w:rsid w:val="007054BA"/>
    <w:rsid w:val="007075B5"/>
    <w:rsid w:val="00707BD9"/>
    <w:rsid w:val="00710E06"/>
    <w:rsid w:val="0071107C"/>
    <w:rsid w:val="007245FC"/>
    <w:rsid w:val="00724FA2"/>
    <w:rsid w:val="00736C52"/>
    <w:rsid w:val="00747BBE"/>
    <w:rsid w:val="00750025"/>
    <w:rsid w:val="0076006C"/>
    <w:rsid w:val="00767FAF"/>
    <w:rsid w:val="00784986"/>
    <w:rsid w:val="00785A1D"/>
    <w:rsid w:val="007866A7"/>
    <w:rsid w:val="00790E76"/>
    <w:rsid w:val="00790EC8"/>
    <w:rsid w:val="00793A75"/>
    <w:rsid w:val="00795259"/>
    <w:rsid w:val="007A0094"/>
    <w:rsid w:val="007A2AAB"/>
    <w:rsid w:val="007A6E8D"/>
    <w:rsid w:val="007B0E34"/>
    <w:rsid w:val="007B5B79"/>
    <w:rsid w:val="007C0617"/>
    <w:rsid w:val="007C3027"/>
    <w:rsid w:val="007C581A"/>
    <w:rsid w:val="007D0B8E"/>
    <w:rsid w:val="007F4F49"/>
    <w:rsid w:val="007F7997"/>
    <w:rsid w:val="00801495"/>
    <w:rsid w:val="00806A7B"/>
    <w:rsid w:val="008152C9"/>
    <w:rsid w:val="0082036C"/>
    <w:rsid w:val="00830027"/>
    <w:rsid w:val="00832808"/>
    <w:rsid w:val="00843680"/>
    <w:rsid w:val="008458CB"/>
    <w:rsid w:val="008526A2"/>
    <w:rsid w:val="00856ECB"/>
    <w:rsid w:val="0085722C"/>
    <w:rsid w:val="008637AA"/>
    <w:rsid w:val="00871205"/>
    <w:rsid w:val="008821FE"/>
    <w:rsid w:val="00887C9A"/>
    <w:rsid w:val="00895AF9"/>
    <w:rsid w:val="008A1188"/>
    <w:rsid w:val="008B1BE4"/>
    <w:rsid w:val="008B3D77"/>
    <w:rsid w:val="008B43F4"/>
    <w:rsid w:val="008B73E7"/>
    <w:rsid w:val="008C1502"/>
    <w:rsid w:val="008C2632"/>
    <w:rsid w:val="008C6954"/>
    <w:rsid w:val="008C75F7"/>
    <w:rsid w:val="008D0B4D"/>
    <w:rsid w:val="008D2C6A"/>
    <w:rsid w:val="008D3437"/>
    <w:rsid w:val="008E4DDB"/>
    <w:rsid w:val="008F3C46"/>
    <w:rsid w:val="008F6532"/>
    <w:rsid w:val="008F6F24"/>
    <w:rsid w:val="009056DE"/>
    <w:rsid w:val="00912521"/>
    <w:rsid w:val="0091587F"/>
    <w:rsid w:val="0092130A"/>
    <w:rsid w:val="009232E6"/>
    <w:rsid w:val="00926271"/>
    <w:rsid w:val="0092640A"/>
    <w:rsid w:val="00934EB2"/>
    <w:rsid w:val="00937C8E"/>
    <w:rsid w:val="009403C1"/>
    <w:rsid w:val="00941724"/>
    <w:rsid w:val="0094759A"/>
    <w:rsid w:val="00954A39"/>
    <w:rsid w:val="009558E2"/>
    <w:rsid w:val="00961A87"/>
    <w:rsid w:val="0096390D"/>
    <w:rsid w:val="00965A8C"/>
    <w:rsid w:val="00980C27"/>
    <w:rsid w:val="00982F7D"/>
    <w:rsid w:val="0098388E"/>
    <w:rsid w:val="009878B9"/>
    <w:rsid w:val="00992ACA"/>
    <w:rsid w:val="00995946"/>
    <w:rsid w:val="009A74D2"/>
    <w:rsid w:val="009C6081"/>
    <w:rsid w:val="009D109A"/>
    <w:rsid w:val="009D3031"/>
    <w:rsid w:val="009E03A6"/>
    <w:rsid w:val="009E1B19"/>
    <w:rsid w:val="00A10E9B"/>
    <w:rsid w:val="00A110D4"/>
    <w:rsid w:val="00A17C2B"/>
    <w:rsid w:val="00A21A77"/>
    <w:rsid w:val="00A43D2A"/>
    <w:rsid w:val="00A463C3"/>
    <w:rsid w:val="00A503A7"/>
    <w:rsid w:val="00A60EB5"/>
    <w:rsid w:val="00A6149A"/>
    <w:rsid w:val="00A64384"/>
    <w:rsid w:val="00A777CD"/>
    <w:rsid w:val="00A83B67"/>
    <w:rsid w:val="00A90065"/>
    <w:rsid w:val="00A95FA6"/>
    <w:rsid w:val="00AA18B6"/>
    <w:rsid w:val="00AA2AD3"/>
    <w:rsid w:val="00AA4FBF"/>
    <w:rsid w:val="00AA53AB"/>
    <w:rsid w:val="00AA63D0"/>
    <w:rsid w:val="00AA74B0"/>
    <w:rsid w:val="00AB1988"/>
    <w:rsid w:val="00AB24EF"/>
    <w:rsid w:val="00AC0784"/>
    <w:rsid w:val="00AC21A0"/>
    <w:rsid w:val="00AC428D"/>
    <w:rsid w:val="00AC4C32"/>
    <w:rsid w:val="00AC586F"/>
    <w:rsid w:val="00AC634F"/>
    <w:rsid w:val="00AD35E8"/>
    <w:rsid w:val="00AD374B"/>
    <w:rsid w:val="00AD3D8B"/>
    <w:rsid w:val="00AD4DE1"/>
    <w:rsid w:val="00AD639E"/>
    <w:rsid w:val="00AF0C32"/>
    <w:rsid w:val="00AF1F3B"/>
    <w:rsid w:val="00B0184A"/>
    <w:rsid w:val="00B01AE9"/>
    <w:rsid w:val="00B02B25"/>
    <w:rsid w:val="00B04DAB"/>
    <w:rsid w:val="00B14F5F"/>
    <w:rsid w:val="00B21F3D"/>
    <w:rsid w:val="00B248E3"/>
    <w:rsid w:val="00B364BF"/>
    <w:rsid w:val="00B4293D"/>
    <w:rsid w:val="00B517DC"/>
    <w:rsid w:val="00B520BE"/>
    <w:rsid w:val="00B549AA"/>
    <w:rsid w:val="00B577BC"/>
    <w:rsid w:val="00B57CA5"/>
    <w:rsid w:val="00B645C0"/>
    <w:rsid w:val="00B6750E"/>
    <w:rsid w:val="00B70669"/>
    <w:rsid w:val="00B86199"/>
    <w:rsid w:val="00B879BC"/>
    <w:rsid w:val="00B916FF"/>
    <w:rsid w:val="00BA3C19"/>
    <w:rsid w:val="00BB18FF"/>
    <w:rsid w:val="00BB25BB"/>
    <w:rsid w:val="00BC7D76"/>
    <w:rsid w:val="00BD4901"/>
    <w:rsid w:val="00BE023C"/>
    <w:rsid w:val="00BE0FF5"/>
    <w:rsid w:val="00BE2921"/>
    <w:rsid w:val="00BE74B0"/>
    <w:rsid w:val="00BF1848"/>
    <w:rsid w:val="00C03F77"/>
    <w:rsid w:val="00C12503"/>
    <w:rsid w:val="00C21E0F"/>
    <w:rsid w:val="00C21FBF"/>
    <w:rsid w:val="00C22D3C"/>
    <w:rsid w:val="00C26876"/>
    <w:rsid w:val="00C33966"/>
    <w:rsid w:val="00C41213"/>
    <w:rsid w:val="00C5283E"/>
    <w:rsid w:val="00C55EE7"/>
    <w:rsid w:val="00C57ADB"/>
    <w:rsid w:val="00C71A2D"/>
    <w:rsid w:val="00C71D8B"/>
    <w:rsid w:val="00C727E7"/>
    <w:rsid w:val="00C757A5"/>
    <w:rsid w:val="00C76213"/>
    <w:rsid w:val="00C94182"/>
    <w:rsid w:val="00C943B3"/>
    <w:rsid w:val="00CA0857"/>
    <w:rsid w:val="00CA086D"/>
    <w:rsid w:val="00CA4A45"/>
    <w:rsid w:val="00CB2142"/>
    <w:rsid w:val="00CB2161"/>
    <w:rsid w:val="00CB4EC8"/>
    <w:rsid w:val="00CB5262"/>
    <w:rsid w:val="00CC1616"/>
    <w:rsid w:val="00CD4553"/>
    <w:rsid w:val="00CE0370"/>
    <w:rsid w:val="00CF1B00"/>
    <w:rsid w:val="00CF3050"/>
    <w:rsid w:val="00D01F19"/>
    <w:rsid w:val="00D159B4"/>
    <w:rsid w:val="00D16F45"/>
    <w:rsid w:val="00D20D18"/>
    <w:rsid w:val="00D25C49"/>
    <w:rsid w:val="00D30FDF"/>
    <w:rsid w:val="00D338F1"/>
    <w:rsid w:val="00D44406"/>
    <w:rsid w:val="00D4445B"/>
    <w:rsid w:val="00D452B4"/>
    <w:rsid w:val="00D512B2"/>
    <w:rsid w:val="00D53635"/>
    <w:rsid w:val="00D603C4"/>
    <w:rsid w:val="00D649D9"/>
    <w:rsid w:val="00D64DAC"/>
    <w:rsid w:val="00D70B7B"/>
    <w:rsid w:val="00D71F22"/>
    <w:rsid w:val="00D96F2E"/>
    <w:rsid w:val="00DA108D"/>
    <w:rsid w:val="00DA317F"/>
    <w:rsid w:val="00DA5AA6"/>
    <w:rsid w:val="00DB0761"/>
    <w:rsid w:val="00DB27C1"/>
    <w:rsid w:val="00DC672F"/>
    <w:rsid w:val="00DD4BCF"/>
    <w:rsid w:val="00DD73A4"/>
    <w:rsid w:val="00DF6422"/>
    <w:rsid w:val="00E15B1B"/>
    <w:rsid w:val="00E2140A"/>
    <w:rsid w:val="00E33E4B"/>
    <w:rsid w:val="00E366E4"/>
    <w:rsid w:val="00E60568"/>
    <w:rsid w:val="00E60FE0"/>
    <w:rsid w:val="00E61B94"/>
    <w:rsid w:val="00E63193"/>
    <w:rsid w:val="00E74C55"/>
    <w:rsid w:val="00E816B1"/>
    <w:rsid w:val="00E825E2"/>
    <w:rsid w:val="00E82BD2"/>
    <w:rsid w:val="00E86D3B"/>
    <w:rsid w:val="00E90842"/>
    <w:rsid w:val="00EA2DDE"/>
    <w:rsid w:val="00EA4E82"/>
    <w:rsid w:val="00EA67A2"/>
    <w:rsid w:val="00EB0F0D"/>
    <w:rsid w:val="00EB2612"/>
    <w:rsid w:val="00EC2CF5"/>
    <w:rsid w:val="00ED7C90"/>
    <w:rsid w:val="00EE0475"/>
    <w:rsid w:val="00EE3249"/>
    <w:rsid w:val="00EE79AE"/>
    <w:rsid w:val="00EF0FA5"/>
    <w:rsid w:val="00F00AAA"/>
    <w:rsid w:val="00F0205C"/>
    <w:rsid w:val="00F11676"/>
    <w:rsid w:val="00F1461F"/>
    <w:rsid w:val="00F14BB5"/>
    <w:rsid w:val="00F21941"/>
    <w:rsid w:val="00F24D10"/>
    <w:rsid w:val="00F24E3F"/>
    <w:rsid w:val="00F2646D"/>
    <w:rsid w:val="00F32580"/>
    <w:rsid w:val="00F44DD8"/>
    <w:rsid w:val="00F5210A"/>
    <w:rsid w:val="00F5307F"/>
    <w:rsid w:val="00F56C72"/>
    <w:rsid w:val="00F601BF"/>
    <w:rsid w:val="00F75F4B"/>
    <w:rsid w:val="00F82D65"/>
    <w:rsid w:val="00F90FEA"/>
    <w:rsid w:val="00FA3F2C"/>
    <w:rsid w:val="00FA48B7"/>
    <w:rsid w:val="00FB7993"/>
    <w:rsid w:val="00FC5E5E"/>
    <w:rsid w:val="00FC68D0"/>
    <w:rsid w:val="00FD6C40"/>
    <w:rsid w:val="00FD6E82"/>
    <w:rsid w:val="00FE4DA1"/>
    <w:rsid w:val="00FE6D11"/>
    <w:rsid w:val="00FF0C2B"/>
    <w:rsid w:val="00FF34B6"/>
    <w:rsid w:val="00FF6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date"/>
  <w:shapeDefaults>
    <o:shapedefaults v:ext="edit" spidmax="10241">
      <o:colormru v:ext="edit" colors="#33abbc,#5f5f5f,#4b84a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2" w:locked="1"/>
    <w:lsdException w:name="index 3" w:locked="1"/>
    <w:lsdException w:name="index 4" w:locked="1"/>
    <w:lsdException w:name="index 5" w:locked="1"/>
    <w:lsdException w:name="index 6" w:locked="1"/>
    <w:lsdException w:name="index 7" w:locked="1"/>
    <w:lsdException w:name="index 8" w:locked="1"/>
    <w:lsdException w:name="index 9" w:locked="1"/>
    <w:lsdException w:name="toc 1" w:uiPriority="39" w:qFormat="1"/>
    <w:lsdException w:name="toc 2" w:uiPriority="39" w:qFormat="1"/>
    <w:lsdException w:name="toc 3" w:uiPriority="39" w:qFormat="1"/>
    <w:lsdException w:name="Normal Indent" w:locked="1"/>
    <w:lsdException w:name="caption" w:locked="1" w:qFormat="1"/>
    <w:lsdException w:name="table of figures" w:uiPriority="99"/>
    <w:lsdException w:name="macro" w:locked="1"/>
    <w:lsdException w:name="List 2" w:locked="1"/>
    <w:lsdException w:name="List 3" w:locked="1"/>
    <w:lsdException w:name="List 4" w:locked="1"/>
    <w:lsdException w:name="List 5" w:locked="1"/>
    <w:lsdException w:name="List Bullet 2" w:locked="1"/>
    <w:lsdException w:name="List Bullet 3" w:locked="1"/>
    <w:lsdException w:name="List Bullet 4" w:locked="1"/>
    <w:lsdException w:name="List Bullet 5" w:locked="1"/>
    <w:lsdException w:name="List Number 2" w:locked="1"/>
    <w:lsdException w:name="List Number 3" w:locked="1"/>
    <w:lsdException w:name="List Number 4" w:locked="1"/>
    <w:lsdException w:name="List Number 5" w:locked="1"/>
    <w:lsdException w:name="Title" w:qFormat="1"/>
    <w:lsdException w:name="Signature" w:locked="1"/>
    <w:lsdException w:name="Body Text Indent" w:locked="1"/>
    <w:lsdException w:name="List Continue" w:locked="1"/>
    <w:lsdException w:name="List Continue 2" w:locked="1"/>
    <w:lsdException w:name="List Continue 3" w:locked="1"/>
    <w:lsdException w:name="List Continue 4" w:locked="1"/>
    <w:lsdException w:name="List Continue 5" w:locked="1"/>
    <w:lsdException w:name="Subtitle" w:locked="1" w:qFormat="1"/>
    <w:lsdException w:name="Salutation" w:locked="1"/>
    <w:lsdException w:name="Body Text First Indent 2" w:locked="1"/>
    <w:lsdException w:name="Body Text Indent 2" w:locked="1"/>
    <w:lsdException w:name="Body Text Indent 3" w:locked="1"/>
    <w:lsdException w:name="Block Text" w:locked="1"/>
    <w:lsdException w:name="Hyperlink" w:uiPriority="99"/>
    <w:lsdException w:name="Strong" w:qFormat="1"/>
    <w:lsdException w:name="Emphasis" w:qFormat="1"/>
    <w:lsdException w:name="Normal (Web)" w:locked="1"/>
    <w:lsdException w:name="HTML Typewriter" w:locked="1"/>
    <w:lsdException w:name="Balloon Text" w:locked="1"/>
    <w:lsdException w:name="Table Theme" w:lock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aliases w:val="Texte courant"/>
    <w:qFormat/>
    <w:rsid w:val="002F5406"/>
    <w:pPr>
      <w:widowControl w:val="0"/>
      <w:spacing w:after="100" w:line="264" w:lineRule="auto"/>
      <w:jc w:val="both"/>
    </w:pPr>
    <w:rPr>
      <w:rFonts w:ascii="Calibri" w:hAnsi="Calibri"/>
      <w:color w:val="000000"/>
      <w:sz w:val="18"/>
      <w:szCs w:val="24"/>
    </w:rPr>
  </w:style>
  <w:style w:type="paragraph" w:styleId="Titre1">
    <w:name w:val="heading 1"/>
    <w:basedOn w:val="Normal"/>
    <w:next w:val="Normal"/>
    <w:qFormat/>
    <w:rsid w:val="00CF3050"/>
    <w:pPr>
      <w:keepNext/>
      <w:numPr>
        <w:numId w:val="4"/>
      </w:numPr>
      <w:tabs>
        <w:tab w:val="left" w:pos="426"/>
      </w:tabs>
      <w:spacing w:before="180" w:line="192" w:lineRule="auto"/>
      <w:jc w:val="left"/>
      <w:outlineLvl w:val="0"/>
    </w:pPr>
    <w:rPr>
      <w:rFonts w:cs="Arial"/>
      <w:b/>
      <w:caps/>
      <w:noProof/>
      <w:color w:val="4B84AE"/>
      <w:kern w:val="32"/>
      <w:sz w:val="32"/>
      <w:szCs w:val="32"/>
    </w:rPr>
  </w:style>
  <w:style w:type="paragraph" w:styleId="Titre2">
    <w:name w:val="heading 2"/>
    <w:basedOn w:val="Titre1"/>
    <w:next w:val="Normal"/>
    <w:qFormat/>
    <w:rsid w:val="00CF3050"/>
    <w:pPr>
      <w:numPr>
        <w:ilvl w:val="1"/>
      </w:numPr>
      <w:tabs>
        <w:tab w:val="left" w:pos="0"/>
      </w:tabs>
      <w:spacing w:before="40"/>
      <w:outlineLvl w:val="1"/>
    </w:pPr>
    <w:rPr>
      <w:bCs/>
      <w:color w:val="262626"/>
      <w:sz w:val="24"/>
      <w:szCs w:val="28"/>
    </w:rPr>
  </w:style>
  <w:style w:type="paragraph" w:styleId="Titre3">
    <w:name w:val="heading 3"/>
    <w:basedOn w:val="Titre2"/>
    <w:next w:val="Normal"/>
    <w:autoRedefine/>
    <w:qFormat/>
    <w:rsid w:val="00CF3050"/>
    <w:pPr>
      <w:numPr>
        <w:ilvl w:val="0"/>
        <w:numId w:val="0"/>
      </w:numPr>
      <w:spacing w:before="60" w:after="60"/>
      <w:outlineLvl w:val="2"/>
    </w:pPr>
    <w:rPr>
      <w:caps w:val="0"/>
      <w:color w:val="4B84AE"/>
      <w:szCs w:val="26"/>
    </w:rPr>
  </w:style>
  <w:style w:type="paragraph" w:styleId="Titre4">
    <w:name w:val="heading 4"/>
    <w:aliases w:val="ne pas utiliser"/>
    <w:basedOn w:val="Normal"/>
    <w:next w:val="Normal"/>
    <w:autoRedefine/>
    <w:qFormat/>
    <w:rsid w:val="00CF3050"/>
    <w:pPr>
      <w:keepNext/>
      <w:jc w:val="left"/>
      <w:outlineLvl w:val="3"/>
    </w:pPr>
    <w:rPr>
      <w:b/>
      <w:color w:val="4B84AE"/>
      <w:sz w:val="6"/>
      <w:szCs w:val="28"/>
    </w:rPr>
  </w:style>
  <w:style w:type="paragraph" w:styleId="Titre5">
    <w:name w:val="heading 5"/>
    <w:aliases w:val="Ne pas utiliser"/>
    <w:basedOn w:val="Normal"/>
    <w:next w:val="Normal"/>
    <w:qFormat/>
    <w:locked/>
    <w:rsid w:val="002F5406"/>
    <w:pPr>
      <w:outlineLvl w:val="4"/>
    </w:pPr>
    <w:rPr>
      <w:b/>
      <w:caps/>
      <w:sz w:val="6"/>
      <w:szCs w:val="26"/>
    </w:rPr>
  </w:style>
  <w:style w:type="paragraph" w:styleId="Titre6">
    <w:name w:val="heading 6"/>
    <w:aliases w:val="ne pas utiliser 2"/>
    <w:basedOn w:val="Normal"/>
    <w:next w:val="Normal"/>
    <w:qFormat/>
    <w:locked/>
    <w:rsid w:val="002F5406"/>
    <w:pPr>
      <w:spacing w:line="240" w:lineRule="auto"/>
      <w:jc w:val="left"/>
      <w:outlineLvl w:val="5"/>
    </w:pPr>
    <w:rPr>
      <w:b/>
      <w:color w:val="71A6D1"/>
      <w:sz w:val="6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autoRedefine/>
    <w:rsid w:val="00710E06"/>
    <w:pPr>
      <w:tabs>
        <w:tab w:val="center" w:pos="4536"/>
        <w:tab w:val="right" w:pos="9072"/>
      </w:tabs>
    </w:pPr>
  </w:style>
  <w:style w:type="paragraph" w:customStyle="1" w:styleId="adressecouverture">
    <w:name w:val="adresse couverture"/>
    <w:basedOn w:val="Normal"/>
    <w:autoRedefine/>
    <w:rsid w:val="00322D7B"/>
    <w:pPr>
      <w:jc w:val="right"/>
    </w:pPr>
  </w:style>
  <w:style w:type="paragraph" w:customStyle="1" w:styleId="exergueblanchesurfondorangeclair">
    <w:name w:val="exergue blanche sur fond &quot;orange clair&quot;"/>
    <w:basedOn w:val="Normal"/>
    <w:autoRedefine/>
    <w:rsid w:val="00F00AAA"/>
    <w:pPr>
      <w:jc w:val="center"/>
    </w:pPr>
    <w:rPr>
      <w:rFonts w:eastAsia="MS PGothic"/>
      <w:b/>
      <w:color w:val="FFFFFF"/>
      <w:sz w:val="20"/>
      <w:szCs w:val="2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BB18FF"/>
    <w:pPr>
      <w:keepLines/>
      <w:widowControl/>
      <w:numPr>
        <w:numId w:val="0"/>
      </w:numPr>
      <w:tabs>
        <w:tab w:val="clear" w:pos="426"/>
      </w:tabs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aps w:val="0"/>
      <w:noProof w:val="0"/>
      <w:color w:val="365F91" w:themeColor="accent1" w:themeShade="BF"/>
      <w:kern w:val="0"/>
      <w:sz w:val="28"/>
      <w:szCs w:val="28"/>
    </w:rPr>
  </w:style>
  <w:style w:type="paragraph" w:styleId="Textedebulles">
    <w:name w:val="Balloon Text"/>
    <w:basedOn w:val="Normal"/>
    <w:link w:val="TextedebullesCar"/>
    <w:locked/>
    <w:rsid w:val="00BB18FF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ieddepage">
    <w:name w:val="footer"/>
    <w:basedOn w:val="Normal"/>
    <w:rsid w:val="00937C8E"/>
    <w:pPr>
      <w:spacing w:before="60" w:after="60" w:line="180" w:lineRule="exact"/>
      <w:ind w:left="4525"/>
      <w:jc w:val="right"/>
    </w:pPr>
    <w:rPr>
      <w:caps/>
      <w:noProof/>
      <w:color w:val="808080"/>
      <w:sz w:val="14"/>
      <w:szCs w:val="14"/>
    </w:rPr>
  </w:style>
  <w:style w:type="character" w:customStyle="1" w:styleId="italique">
    <w:name w:val="italique"/>
    <w:qFormat/>
    <w:rsid w:val="007B5B79"/>
    <w:rPr>
      <w:rFonts w:ascii="Calibri" w:hAnsi="Calibri"/>
      <w:i/>
    </w:rPr>
  </w:style>
  <w:style w:type="paragraph" w:customStyle="1" w:styleId="couverturesoustitre">
    <w:name w:val="couverture sous titre"/>
    <w:basedOn w:val="Normal"/>
    <w:next w:val="Normal"/>
    <w:rsid w:val="00F90FEA"/>
    <w:pPr>
      <w:spacing w:after="0"/>
      <w:jc w:val="left"/>
    </w:pPr>
    <w:rPr>
      <w:rFonts w:ascii="ISOCTEUR" w:hAnsi="ISOCTEUR"/>
      <w:b/>
      <w:caps/>
      <w:color w:val="FFFFFF"/>
      <w:spacing w:val="-60"/>
      <w:sz w:val="40"/>
    </w:rPr>
  </w:style>
  <w:style w:type="character" w:customStyle="1" w:styleId="TextedebullesCar">
    <w:name w:val="Texte de bulles Car"/>
    <w:basedOn w:val="Policepardfaut"/>
    <w:link w:val="Textedebulles"/>
    <w:rsid w:val="00BB18FF"/>
    <w:rPr>
      <w:rFonts w:ascii="Tahoma" w:hAnsi="Tahoma" w:cs="Tahoma"/>
      <w:color w:val="000000"/>
      <w:sz w:val="16"/>
      <w:szCs w:val="16"/>
    </w:rPr>
  </w:style>
  <w:style w:type="paragraph" w:styleId="Listenumros">
    <w:name w:val="List Number"/>
    <w:basedOn w:val="Normal"/>
    <w:rsid w:val="00026BB5"/>
    <w:pPr>
      <w:numPr>
        <w:numId w:val="5"/>
      </w:numPr>
      <w:tabs>
        <w:tab w:val="num" w:pos="360"/>
      </w:tabs>
      <w:contextualSpacing/>
    </w:pPr>
  </w:style>
  <w:style w:type="paragraph" w:customStyle="1" w:styleId="Lgendes">
    <w:name w:val="Légendes"/>
    <w:basedOn w:val="Normal"/>
    <w:autoRedefine/>
    <w:rsid w:val="00DB27C1"/>
    <w:pPr>
      <w:jc w:val="left"/>
    </w:pPr>
    <w:rPr>
      <w:i/>
      <w:color w:val="4D4D4D"/>
      <w:sz w:val="14"/>
    </w:rPr>
  </w:style>
  <w:style w:type="paragraph" w:styleId="Commentaire">
    <w:name w:val="annotation text"/>
    <w:basedOn w:val="Normal"/>
    <w:semiHidden/>
    <w:rsid w:val="000527FB"/>
    <w:pPr>
      <w:widowControl/>
      <w:spacing w:line="240" w:lineRule="auto"/>
      <w:jc w:val="left"/>
    </w:pPr>
    <w:rPr>
      <w:rFonts w:ascii="Verdana" w:hAnsi="Verdana"/>
      <w:color w:val="auto"/>
      <w:sz w:val="20"/>
      <w:szCs w:val="20"/>
    </w:rPr>
  </w:style>
  <w:style w:type="paragraph" w:customStyle="1" w:styleId="organigramme-nom">
    <w:name w:val="organigramme-nom"/>
    <w:basedOn w:val="Normal"/>
    <w:autoRedefine/>
    <w:rsid w:val="0085722C"/>
    <w:pPr>
      <w:jc w:val="center"/>
    </w:pPr>
    <w:rPr>
      <w:sz w:val="16"/>
    </w:rPr>
  </w:style>
  <w:style w:type="paragraph" w:customStyle="1" w:styleId="organigramme-fonction">
    <w:name w:val="organigramme-fonction"/>
    <w:basedOn w:val="organigramme-nom"/>
    <w:autoRedefine/>
    <w:rsid w:val="0065095D"/>
    <w:rPr>
      <w:b/>
    </w:rPr>
  </w:style>
  <w:style w:type="character" w:styleId="Lienhypertexte">
    <w:name w:val="Hyperlink"/>
    <w:uiPriority w:val="99"/>
    <w:rsid w:val="00D4445B"/>
    <w:rPr>
      <w:rFonts w:ascii="Calibri" w:hAnsi="Calibri"/>
      <w:i/>
      <w:color w:val="0070C0"/>
      <w:u w:val="single"/>
    </w:rPr>
  </w:style>
  <w:style w:type="paragraph" w:styleId="TM1">
    <w:name w:val="toc 1"/>
    <w:basedOn w:val="Normal"/>
    <w:next w:val="Normal"/>
    <w:autoRedefine/>
    <w:uiPriority w:val="39"/>
    <w:qFormat/>
    <w:rsid w:val="007B5B79"/>
    <w:pPr>
      <w:spacing w:before="120"/>
      <w:jc w:val="left"/>
    </w:pPr>
    <w:rPr>
      <w:b/>
      <w:caps/>
      <w:color w:val="808080"/>
      <w:sz w:val="28"/>
    </w:rPr>
  </w:style>
  <w:style w:type="paragraph" w:styleId="TM2">
    <w:name w:val="toc 2"/>
    <w:basedOn w:val="Normal"/>
    <w:next w:val="Normal"/>
    <w:uiPriority w:val="39"/>
    <w:qFormat/>
    <w:rsid w:val="00B6750E"/>
    <w:pPr>
      <w:spacing w:before="80" w:line="216" w:lineRule="auto"/>
    </w:pPr>
    <w:rPr>
      <w:b/>
      <w:caps/>
      <w:color w:val="auto"/>
      <w:sz w:val="20"/>
    </w:rPr>
  </w:style>
  <w:style w:type="paragraph" w:styleId="TM3">
    <w:name w:val="toc 3"/>
    <w:basedOn w:val="Normal"/>
    <w:next w:val="Normal"/>
    <w:autoRedefine/>
    <w:uiPriority w:val="39"/>
    <w:qFormat/>
    <w:rsid w:val="00B6750E"/>
    <w:pPr>
      <w:spacing w:line="216" w:lineRule="auto"/>
    </w:pPr>
    <w:rPr>
      <w:caps/>
    </w:rPr>
  </w:style>
  <w:style w:type="numbering" w:customStyle="1" w:styleId="Puces">
    <w:name w:val="Puces"/>
    <w:basedOn w:val="Aucuneliste"/>
    <w:locked/>
    <w:rsid w:val="00C57ADB"/>
    <w:pPr>
      <w:numPr>
        <w:numId w:val="1"/>
      </w:numPr>
    </w:pPr>
  </w:style>
  <w:style w:type="paragraph" w:customStyle="1" w:styleId="Listepucesflches">
    <w:name w:val="Liste puces flèches"/>
    <w:basedOn w:val="Normal"/>
    <w:rsid w:val="00DA108D"/>
    <w:pPr>
      <w:numPr>
        <w:numId w:val="2"/>
      </w:numPr>
      <w:spacing w:after="0"/>
    </w:pPr>
  </w:style>
  <w:style w:type="paragraph" w:customStyle="1" w:styleId="Normal-Graspourphraseouparagraphe-aligngauche">
    <w:name w:val="Normal - Gras pour phrase ou  paragraphe - aligné à gauche"/>
    <w:basedOn w:val="Normal"/>
    <w:next w:val="Normal"/>
    <w:rsid w:val="007075B5"/>
    <w:pPr>
      <w:jc w:val="left"/>
    </w:pPr>
    <w:rPr>
      <w:b/>
      <w:bCs/>
      <w:color w:val="auto"/>
      <w:szCs w:val="20"/>
    </w:rPr>
  </w:style>
  <w:style w:type="numbering" w:customStyle="1" w:styleId="Listenumro">
    <w:name w:val="Liste à numéro"/>
    <w:basedOn w:val="Aucuneliste"/>
    <w:locked/>
    <w:rsid w:val="00C57ADB"/>
    <w:pPr>
      <w:numPr>
        <w:numId w:val="3"/>
      </w:numPr>
    </w:pPr>
  </w:style>
  <w:style w:type="character" w:customStyle="1" w:styleId="Normal-Grasbleupourunoudeuxmots">
    <w:name w:val="Normal - Gras bleu pour un ou deux mots"/>
    <w:rsid w:val="00026BB5"/>
    <w:rPr>
      <w:rFonts w:ascii="Calibri" w:hAnsi="Calibri"/>
      <w:b/>
      <w:color w:val="4B84AE"/>
      <w:sz w:val="18"/>
    </w:rPr>
  </w:style>
  <w:style w:type="character" w:customStyle="1" w:styleId="exposant">
    <w:name w:val="exposant"/>
    <w:rsid w:val="00DA108D"/>
    <w:rPr>
      <w:rFonts w:ascii="Calibri" w:hAnsi="Calibri"/>
      <w:vertAlign w:val="superscript"/>
      <w:lang w:val="en-GB"/>
    </w:rPr>
  </w:style>
  <w:style w:type="character" w:customStyle="1" w:styleId="indice">
    <w:name w:val="indice"/>
    <w:rsid w:val="00321391"/>
    <w:rPr>
      <w:rFonts w:ascii="Calibri" w:hAnsi="Calibri"/>
      <w:vertAlign w:val="subscript"/>
      <w:lang w:val="en-GB"/>
    </w:rPr>
  </w:style>
  <w:style w:type="character" w:customStyle="1" w:styleId="Modification">
    <w:name w:val="Modification"/>
    <w:qFormat/>
    <w:rsid w:val="001C7418"/>
    <w:rPr>
      <w:rFonts w:ascii="Myriad Pro" w:hAnsi="Myriad Pro"/>
      <w:bdr w:val="none" w:sz="0" w:space="0" w:color="auto"/>
      <w:shd w:val="clear" w:color="auto" w:fill="FFFF00"/>
      <w:lang w:val="en-GB"/>
    </w:rPr>
  </w:style>
  <w:style w:type="paragraph" w:customStyle="1" w:styleId="Lgendescentres">
    <w:name w:val="Légendes centrées"/>
    <w:basedOn w:val="Normal"/>
    <w:qFormat/>
    <w:rsid w:val="00A503A7"/>
    <w:pPr>
      <w:jc w:val="center"/>
    </w:pPr>
    <w:rPr>
      <w:i/>
      <w:sz w:val="14"/>
    </w:rPr>
  </w:style>
  <w:style w:type="character" w:customStyle="1" w:styleId="Normal-GrasnoirpourunoudeuxmotsAutomatique">
    <w:name w:val="Normal - Gras noir pour un ou deux mots + Automatique"/>
    <w:rsid w:val="007B5B79"/>
    <w:rPr>
      <w:rFonts w:ascii="Calibri" w:hAnsi="Calibri"/>
      <w:b/>
      <w:bCs/>
      <w:color w:val="auto"/>
      <w:sz w:val="18"/>
    </w:rPr>
  </w:style>
  <w:style w:type="paragraph" w:styleId="Lgende">
    <w:name w:val="caption"/>
    <w:aliases w:val="image référée dans table des illus"/>
    <w:basedOn w:val="Normal"/>
    <w:next w:val="Normal"/>
    <w:qFormat/>
    <w:rsid w:val="00D4445B"/>
    <w:pPr>
      <w:spacing w:after="200" w:line="240" w:lineRule="auto"/>
    </w:pPr>
    <w:rPr>
      <w:bCs/>
      <w:i/>
      <w:color w:val="0D0D0D"/>
      <w:sz w:val="16"/>
      <w:szCs w:val="18"/>
    </w:rPr>
  </w:style>
  <w:style w:type="paragraph" w:styleId="Tabledesillustrations">
    <w:name w:val="table of figures"/>
    <w:basedOn w:val="Normal"/>
    <w:next w:val="Normal"/>
    <w:uiPriority w:val="99"/>
    <w:rsid w:val="00D4445B"/>
  </w:style>
  <w:style w:type="paragraph" w:styleId="Notedebasdepage">
    <w:name w:val="footnote text"/>
    <w:basedOn w:val="Normal"/>
    <w:link w:val="NotedebasdepageCar"/>
    <w:rsid w:val="0071107C"/>
    <w:rPr>
      <w:i/>
      <w:sz w:val="16"/>
      <w:szCs w:val="20"/>
    </w:rPr>
  </w:style>
  <w:style w:type="character" w:customStyle="1" w:styleId="NotedebasdepageCar">
    <w:name w:val="Note de bas de page Car"/>
    <w:link w:val="Notedebasdepage"/>
    <w:rsid w:val="0071107C"/>
    <w:rPr>
      <w:rFonts w:ascii="Calibri" w:hAnsi="Calibri"/>
      <w:i/>
      <w:color w:val="000000"/>
      <w:sz w:val="16"/>
    </w:rPr>
  </w:style>
  <w:style w:type="character" w:styleId="Appelnotedebasdep">
    <w:name w:val="footnote reference"/>
    <w:rsid w:val="00DA108D"/>
    <w:rPr>
      <w:rFonts w:ascii="Calibri" w:hAnsi="Calibri"/>
      <w:vertAlign w:val="superscript"/>
    </w:rPr>
  </w:style>
  <w:style w:type="paragraph" w:styleId="Listepuces">
    <w:name w:val="List Bullet"/>
    <w:basedOn w:val="Normal"/>
    <w:rsid w:val="00663490"/>
    <w:pPr>
      <w:numPr>
        <w:numId w:val="6"/>
      </w:numPr>
      <w:spacing w:before="6" w:after="0" w:line="240" w:lineRule="auto"/>
      <w:jc w:val="left"/>
    </w:pPr>
  </w:style>
  <w:style w:type="character" w:customStyle="1" w:styleId="italiquesoulign">
    <w:name w:val="italique souligné"/>
    <w:qFormat/>
    <w:rsid w:val="00321391"/>
    <w:rPr>
      <w:rFonts w:ascii="Calibri" w:hAnsi="Calibri"/>
      <w:i/>
      <w:u w:val="single"/>
    </w:rPr>
  </w:style>
  <w:style w:type="character" w:customStyle="1" w:styleId="soulign">
    <w:name w:val="souligné"/>
    <w:qFormat/>
    <w:rsid w:val="00DA108D"/>
    <w:rPr>
      <w:rFonts w:ascii="Calibri" w:hAnsi="Calibri"/>
      <w:u w:val="single"/>
    </w:rPr>
  </w:style>
  <w:style w:type="character" w:styleId="lev">
    <w:name w:val="Strong"/>
    <w:basedOn w:val="Policepardfaut"/>
    <w:qFormat/>
    <w:rsid w:val="00DA5AA6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2" w:locked="1"/>
    <w:lsdException w:name="index 3" w:locked="1"/>
    <w:lsdException w:name="index 4" w:locked="1"/>
    <w:lsdException w:name="index 5" w:locked="1"/>
    <w:lsdException w:name="index 6" w:locked="1"/>
    <w:lsdException w:name="index 7" w:locked="1"/>
    <w:lsdException w:name="index 8" w:locked="1"/>
    <w:lsdException w:name="index 9" w:locked="1"/>
    <w:lsdException w:name="toc 1" w:uiPriority="39" w:qFormat="1"/>
    <w:lsdException w:name="toc 2" w:uiPriority="39" w:qFormat="1"/>
    <w:lsdException w:name="toc 3" w:uiPriority="39" w:qFormat="1"/>
    <w:lsdException w:name="Normal Indent" w:locked="1"/>
    <w:lsdException w:name="caption" w:locked="1" w:qFormat="1"/>
    <w:lsdException w:name="table of figures" w:uiPriority="99"/>
    <w:lsdException w:name="macro" w:locked="1"/>
    <w:lsdException w:name="List 2" w:locked="1"/>
    <w:lsdException w:name="List 3" w:locked="1"/>
    <w:lsdException w:name="List 4" w:locked="1"/>
    <w:lsdException w:name="List 5" w:locked="1"/>
    <w:lsdException w:name="List Bullet 2" w:locked="1"/>
    <w:lsdException w:name="List Bullet 3" w:locked="1"/>
    <w:lsdException w:name="List Bullet 4" w:locked="1"/>
    <w:lsdException w:name="List Bullet 5" w:locked="1"/>
    <w:lsdException w:name="List Number 2" w:locked="1"/>
    <w:lsdException w:name="List Number 3" w:locked="1"/>
    <w:lsdException w:name="List Number 4" w:locked="1"/>
    <w:lsdException w:name="List Number 5" w:locked="1"/>
    <w:lsdException w:name="Title" w:qFormat="1"/>
    <w:lsdException w:name="Signature" w:locked="1"/>
    <w:lsdException w:name="Body Text Indent" w:locked="1"/>
    <w:lsdException w:name="List Continue" w:locked="1"/>
    <w:lsdException w:name="List Continue 2" w:locked="1"/>
    <w:lsdException w:name="List Continue 3" w:locked="1"/>
    <w:lsdException w:name="List Continue 4" w:locked="1"/>
    <w:lsdException w:name="List Continue 5" w:locked="1"/>
    <w:lsdException w:name="Subtitle" w:locked="1" w:qFormat="1"/>
    <w:lsdException w:name="Salutation" w:locked="1"/>
    <w:lsdException w:name="Body Text First Indent 2" w:locked="1"/>
    <w:lsdException w:name="Body Text Indent 2" w:locked="1"/>
    <w:lsdException w:name="Body Text Indent 3" w:locked="1"/>
    <w:lsdException w:name="Block Text" w:locked="1"/>
    <w:lsdException w:name="Hyperlink" w:uiPriority="99"/>
    <w:lsdException w:name="Strong" w:qFormat="1"/>
    <w:lsdException w:name="Emphasis" w:qFormat="1"/>
    <w:lsdException w:name="Normal (Web)" w:locked="1"/>
    <w:lsdException w:name="HTML Typewriter" w:locked="1"/>
    <w:lsdException w:name="Balloon Text" w:locked="1"/>
    <w:lsdException w:name="Table Theme" w:lock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aliases w:val="Texte courant"/>
    <w:qFormat/>
    <w:rsid w:val="002F5406"/>
    <w:pPr>
      <w:widowControl w:val="0"/>
      <w:spacing w:after="100" w:line="264" w:lineRule="auto"/>
      <w:jc w:val="both"/>
    </w:pPr>
    <w:rPr>
      <w:rFonts w:ascii="Calibri" w:hAnsi="Calibri"/>
      <w:color w:val="000000"/>
      <w:sz w:val="18"/>
      <w:szCs w:val="24"/>
    </w:rPr>
  </w:style>
  <w:style w:type="paragraph" w:styleId="Titre1">
    <w:name w:val="heading 1"/>
    <w:basedOn w:val="Normal"/>
    <w:next w:val="Normal"/>
    <w:qFormat/>
    <w:rsid w:val="00CF3050"/>
    <w:pPr>
      <w:keepNext/>
      <w:numPr>
        <w:numId w:val="4"/>
      </w:numPr>
      <w:tabs>
        <w:tab w:val="left" w:pos="426"/>
      </w:tabs>
      <w:spacing w:before="180" w:line="192" w:lineRule="auto"/>
      <w:jc w:val="left"/>
      <w:outlineLvl w:val="0"/>
    </w:pPr>
    <w:rPr>
      <w:rFonts w:cs="Arial"/>
      <w:b/>
      <w:caps/>
      <w:noProof/>
      <w:color w:val="4B84AE"/>
      <w:kern w:val="32"/>
      <w:sz w:val="32"/>
      <w:szCs w:val="32"/>
    </w:rPr>
  </w:style>
  <w:style w:type="paragraph" w:styleId="Titre2">
    <w:name w:val="heading 2"/>
    <w:basedOn w:val="Titre1"/>
    <w:next w:val="Normal"/>
    <w:qFormat/>
    <w:rsid w:val="00CF3050"/>
    <w:pPr>
      <w:numPr>
        <w:ilvl w:val="1"/>
      </w:numPr>
      <w:tabs>
        <w:tab w:val="left" w:pos="0"/>
      </w:tabs>
      <w:spacing w:before="40"/>
      <w:outlineLvl w:val="1"/>
    </w:pPr>
    <w:rPr>
      <w:bCs/>
      <w:color w:val="262626"/>
      <w:sz w:val="24"/>
      <w:szCs w:val="28"/>
    </w:rPr>
  </w:style>
  <w:style w:type="paragraph" w:styleId="Titre3">
    <w:name w:val="heading 3"/>
    <w:basedOn w:val="Titre2"/>
    <w:next w:val="Normal"/>
    <w:autoRedefine/>
    <w:qFormat/>
    <w:rsid w:val="00CF3050"/>
    <w:pPr>
      <w:numPr>
        <w:ilvl w:val="0"/>
        <w:numId w:val="0"/>
      </w:numPr>
      <w:spacing w:before="60" w:after="60"/>
      <w:outlineLvl w:val="2"/>
    </w:pPr>
    <w:rPr>
      <w:caps w:val="0"/>
      <w:color w:val="4B84AE"/>
      <w:szCs w:val="26"/>
    </w:rPr>
  </w:style>
  <w:style w:type="paragraph" w:styleId="Titre4">
    <w:name w:val="heading 4"/>
    <w:aliases w:val="ne pas utiliser"/>
    <w:basedOn w:val="Normal"/>
    <w:next w:val="Normal"/>
    <w:autoRedefine/>
    <w:qFormat/>
    <w:rsid w:val="00CF3050"/>
    <w:pPr>
      <w:keepNext/>
      <w:jc w:val="left"/>
      <w:outlineLvl w:val="3"/>
    </w:pPr>
    <w:rPr>
      <w:b/>
      <w:color w:val="4B84AE"/>
      <w:sz w:val="6"/>
      <w:szCs w:val="28"/>
    </w:rPr>
  </w:style>
  <w:style w:type="paragraph" w:styleId="Titre5">
    <w:name w:val="heading 5"/>
    <w:aliases w:val="Ne pas utiliser"/>
    <w:basedOn w:val="Normal"/>
    <w:next w:val="Normal"/>
    <w:qFormat/>
    <w:locked/>
    <w:rsid w:val="002F5406"/>
    <w:pPr>
      <w:outlineLvl w:val="4"/>
    </w:pPr>
    <w:rPr>
      <w:b/>
      <w:caps/>
      <w:sz w:val="6"/>
      <w:szCs w:val="26"/>
    </w:rPr>
  </w:style>
  <w:style w:type="paragraph" w:styleId="Titre6">
    <w:name w:val="heading 6"/>
    <w:aliases w:val="ne pas utiliser 2"/>
    <w:basedOn w:val="Normal"/>
    <w:next w:val="Normal"/>
    <w:qFormat/>
    <w:locked/>
    <w:rsid w:val="002F5406"/>
    <w:pPr>
      <w:spacing w:line="240" w:lineRule="auto"/>
      <w:jc w:val="left"/>
      <w:outlineLvl w:val="5"/>
    </w:pPr>
    <w:rPr>
      <w:b/>
      <w:color w:val="71A6D1"/>
      <w:sz w:val="6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autoRedefine/>
    <w:rsid w:val="00710E06"/>
    <w:pPr>
      <w:tabs>
        <w:tab w:val="center" w:pos="4536"/>
        <w:tab w:val="right" w:pos="9072"/>
      </w:tabs>
    </w:pPr>
  </w:style>
  <w:style w:type="paragraph" w:customStyle="1" w:styleId="adressecouverture">
    <w:name w:val="adresse couverture"/>
    <w:basedOn w:val="Normal"/>
    <w:autoRedefine/>
    <w:rsid w:val="00322D7B"/>
    <w:pPr>
      <w:jc w:val="right"/>
    </w:pPr>
  </w:style>
  <w:style w:type="paragraph" w:customStyle="1" w:styleId="exergueblanchesurfondorangeclair">
    <w:name w:val="exergue blanche sur fond &quot;orange clair&quot;"/>
    <w:basedOn w:val="Normal"/>
    <w:autoRedefine/>
    <w:rsid w:val="00F00AAA"/>
    <w:pPr>
      <w:jc w:val="center"/>
    </w:pPr>
    <w:rPr>
      <w:rFonts w:eastAsia="MS PGothic"/>
      <w:b/>
      <w:color w:val="FFFFFF"/>
      <w:sz w:val="20"/>
      <w:szCs w:val="2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BB18FF"/>
    <w:pPr>
      <w:keepLines/>
      <w:widowControl/>
      <w:numPr>
        <w:numId w:val="0"/>
      </w:numPr>
      <w:tabs>
        <w:tab w:val="clear" w:pos="426"/>
      </w:tabs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aps w:val="0"/>
      <w:noProof w:val="0"/>
      <w:color w:val="365F91" w:themeColor="accent1" w:themeShade="BF"/>
      <w:kern w:val="0"/>
      <w:sz w:val="28"/>
      <w:szCs w:val="28"/>
    </w:rPr>
  </w:style>
  <w:style w:type="paragraph" w:styleId="Textedebulles">
    <w:name w:val="Balloon Text"/>
    <w:basedOn w:val="Normal"/>
    <w:link w:val="TextedebullesCar"/>
    <w:locked/>
    <w:rsid w:val="00BB18FF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ieddepage">
    <w:name w:val="footer"/>
    <w:basedOn w:val="Normal"/>
    <w:rsid w:val="00937C8E"/>
    <w:pPr>
      <w:spacing w:before="60" w:after="60" w:line="180" w:lineRule="exact"/>
      <w:ind w:left="4525"/>
      <w:jc w:val="right"/>
    </w:pPr>
    <w:rPr>
      <w:caps/>
      <w:noProof/>
      <w:color w:val="808080"/>
      <w:sz w:val="14"/>
      <w:szCs w:val="14"/>
    </w:rPr>
  </w:style>
  <w:style w:type="character" w:customStyle="1" w:styleId="italique">
    <w:name w:val="italique"/>
    <w:qFormat/>
    <w:rsid w:val="007B5B79"/>
    <w:rPr>
      <w:rFonts w:ascii="Calibri" w:hAnsi="Calibri"/>
      <w:i/>
    </w:rPr>
  </w:style>
  <w:style w:type="paragraph" w:customStyle="1" w:styleId="couverturesoustitre">
    <w:name w:val="couverture sous titre"/>
    <w:basedOn w:val="Normal"/>
    <w:next w:val="Normal"/>
    <w:rsid w:val="00F90FEA"/>
    <w:pPr>
      <w:spacing w:after="0"/>
      <w:jc w:val="left"/>
    </w:pPr>
    <w:rPr>
      <w:rFonts w:ascii="ISOCTEUR" w:hAnsi="ISOCTEUR"/>
      <w:b/>
      <w:caps/>
      <w:color w:val="FFFFFF"/>
      <w:spacing w:val="-60"/>
      <w:sz w:val="40"/>
    </w:rPr>
  </w:style>
  <w:style w:type="character" w:customStyle="1" w:styleId="TextedebullesCar">
    <w:name w:val="Texte de bulles Car"/>
    <w:basedOn w:val="Policepardfaut"/>
    <w:link w:val="Textedebulles"/>
    <w:rsid w:val="00BB18FF"/>
    <w:rPr>
      <w:rFonts w:ascii="Tahoma" w:hAnsi="Tahoma" w:cs="Tahoma"/>
      <w:color w:val="000000"/>
      <w:sz w:val="16"/>
      <w:szCs w:val="16"/>
    </w:rPr>
  </w:style>
  <w:style w:type="paragraph" w:styleId="Listenumros">
    <w:name w:val="List Number"/>
    <w:basedOn w:val="Normal"/>
    <w:rsid w:val="00026BB5"/>
    <w:pPr>
      <w:numPr>
        <w:numId w:val="5"/>
      </w:numPr>
      <w:tabs>
        <w:tab w:val="num" w:pos="360"/>
      </w:tabs>
      <w:contextualSpacing/>
    </w:pPr>
  </w:style>
  <w:style w:type="paragraph" w:customStyle="1" w:styleId="Lgendes">
    <w:name w:val="Légendes"/>
    <w:basedOn w:val="Normal"/>
    <w:autoRedefine/>
    <w:rsid w:val="00DB27C1"/>
    <w:pPr>
      <w:jc w:val="left"/>
    </w:pPr>
    <w:rPr>
      <w:i/>
      <w:color w:val="4D4D4D"/>
      <w:sz w:val="14"/>
    </w:rPr>
  </w:style>
  <w:style w:type="paragraph" w:styleId="Commentaire">
    <w:name w:val="annotation text"/>
    <w:basedOn w:val="Normal"/>
    <w:semiHidden/>
    <w:rsid w:val="000527FB"/>
    <w:pPr>
      <w:widowControl/>
      <w:spacing w:line="240" w:lineRule="auto"/>
      <w:jc w:val="left"/>
    </w:pPr>
    <w:rPr>
      <w:rFonts w:ascii="Verdana" w:hAnsi="Verdana"/>
      <w:color w:val="auto"/>
      <w:sz w:val="20"/>
      <w:szCs w:val="20"/>
    </w:rPr>
  </w:style>
  <w:style w:type="paragraph" w:customStyle="1" w:styleId="organigramme-nom">
    <w:name w:val="organigramme-nom"/>
    <w:basedOn w:val="Normal"/>
    <w:autoRedefine/>
    <w:rsid w:val="0085722C"/>
    <w:pPr>
      <w:jc w:val="center"/>
    </w:pPr>
    <w:rPr>
      <w:sz w:val="16"/>
    </w:rPr>
  </w:style>
  <w:style w:type="paragraph" w:customStyle="1" w:styleId="organigramme-fonction">
    <w:name w:val="organigramme-fonction"/>
    <w:basedOn w:val="organigramme-nom"/>
    <w:autoRedefine/>
    <w:rsid w:val="0065095D"/>
    <w:rPr>
      <w:b/>
    </w:rPr>
  </w:style>
  <w:style w:type="character" w:styleId="Lienhypertexte">
    <w:name w:val="Hyperlink"/>
    <w:uiPriority w:val="99"/>
    <w:rsid w:val="00D4445B"/>
    <w:rPr>
      <w:rFonts w:ascii="Calibri" w:hAnsi="Calibri"/>
      <w:i/>
      <w:color w:val="0070C0"/>
      <w:u w:val="single"/>
    </w:rPr>
  </w:style>
  <w:style w:type="paragraph" w:styleId="TM1">
    <w:name w:val="toc 1"/>
    <w:basedOn w:val="Normal"/>
    <w:next w:val="Normal"/>
    <w:autoRedefine/>
    <w:uiPriority w:val="39"/>
    <w:qFormat/>
    <w:rsid w:val="007B5B79"/>
    <w:pPr>
      <w:spacing w:before="120"/>
      <w:jc w:val="left"/>
    </w:pPr>
    <w:rPr>
      <w:b/>
      <w:caps/>
      <w:color w:val="808080"/>
      <w:sz w:val="28"/>
    </w:rPr>
  </w:style>
  <w:style w:type="paragraph" w:styleId="TM2">
    <w:name w:val="toc 2"/>
    <w:basedOn w:val="Normal"/>
    <w:next w:val="Normal"/>
    <w:uiPriority w:val="39"/>
    <w:qFormat/>
    <w:rsid w:val="00B6750E"/>
    <w:pPr>
      <w:spacing w:before="80" w:line="216" w:lineRule="auto"/>
    </w:pPr>
    <w:rPr>
      <w:b/>
      <w:caps/>
      <w:color w:val="auto"/>
      <w:sz w:val="20"/>
    </w:rPr>
  </w:style>
  <w:style w:type="paragraph" w:styleId="TM3">
    <w:name w:val="toc 3"/>
    <w:basedOn w:val="Normal"/>
    <w:next w:val="Normal"/>
    <w:autoRedefine/>
    <w:uiPriority w:val="39"/>
    <w:qFormat/>
    <w:rsid w:val="00B6750E"/>
    <w:pPr>
      <w:spacing w:line="216" w:lineRule="auto"/>
    </w:pPr>
    <w:rPr>
      <w:caps/>
    </w:rPr>
  </w:style>
  <w:style w:type="numbering" w:customStyle="1" w:styleId="Puces">
    <w:name w:val="Puces"/>
    <w:basedOn w:val="Aucuneliste"/>
    <w:locked/>
    <w:rsid w:val="00C57ADB"/>
    <w:pPr>
      <w:numPr>
        <w:numId w:val="1"/>
      </w:numPr>
    </w:pPr>
  </w:style>
  <w:style w:type="paragraph" w:customStyle="1" w:styleId="Listepucesflches">
    <w:name w:val="Liste puces flèches"/>
    <w:basedOn w:val="Normal"/>
    <w:rsid w:val="00DA108D"/>
    <w:pPr>
      <w:numPr>
        <w:numId w:val="2"/>
      </w:numPr>
      <w:spacing w:after="0"/>
    </w:pPr>
  </w:style>
  <w:style w:type="paragraph" w:customStyle="1" w:styleId="Normal-Graspourphraseouparagraphe-aligngauche">
    <w:name w:val="Normal - Gras pour phrase ou  paragraphe - aligné à gauche"/>
    <w:basedOn w:val="Normal"/>
    <w:next w:val="Normal"/>
    <w:rsid w:val="007075B5"/>
    <w:pPr>
      <w:jc w:val="left"/>
    </w:pPr>
    <w:rPr>
      <w:b/>
      <w:bCs/>
      <w:color w:val="auto"/>
      <w:szCs w:val="20"/>
    </w:rPr>
  </w:style>
  <w:style w:type="numbering" w:customStyle="1" w:styleId="Listenumro">
    <w:name w:val="Liste à numéro"/>
    <w:basedOn w:val="Aucuneliste"/>
    <w:locked/>
    <w:rsid w:val="00C57ADB"/>
    <w:pPr>
      <w:numPr>
        <w:numId w:val="3"/>
      </w:numPr>
    </w:pPr>
  </w:style>
  <w:style w:type="character" w:customStyle="1" w:styleId="Normal-Grasbleupourunoudeuxmots">
    <w:name w:val="Normal - Gras bleu pour un ou deux mots"/>
    <w:rsid w:val="00026BB5"/>
    <w:rPr>
      <w:rFonts w:ascii="Calibri" w:hAnsi="Calibri"/>
      <w:b/>
      <w:color w:val="4B84AE"/>
      <w:sz w:val="18"/>
    </w:rPr>
  </w:style>
  <w:style w:type="character" w:customStyle="1" w:styleId="exposant">
    <w:name w:val="exposant"/>
    <w:rsid w:val="00DA108D"/>
    <w:rPr>
      <w:rFonts w:ascii="Calibri" w:hAnsi="Calibri"/>
      <w:vertAlign w:val="superscript"/>
      <w:lang w:val="en-GB"/>
    </w:rPr>
  </w:style>
  <w:style w:type="character" w:customStyle="1" w:styleId="indice">
    <w:name w:val="indice"/>
    <w:rsid w:val="00321391"/>
    <w:rPr>
      <w:rFonts w:ascii="Calibri" w:hAnsi="Calibri"/>
      <w:vertAlign w:val="subscript"/>
      <w:lang w:val="en-GB"/>
    </w:rPr>
  </w:style>
  <w:style w:type="character" w:customStyle="1" w:styleId="Modification">
    <w:name w:val="Modification"/>
    <w:qFormat/>
    <w:rsid w:val="001C7418"/>
    <w:rPr>
      <w:rFonts w:ascii="Myriad Pro" w:hAnsi="Myriad Pro"/>
      <w:bdr w:val="none" w:sz="0" w:space="0" w:color="auto"/>
      <w:shd w:val="clear" w:color="auto" w:fill="FFFF00"/>
      <w:lang w:val="en-GB"/>
    </w:rPr>
  </w:style>
  <w:style w:type="paragraph" w:customStyle="1" w:styleId="Lgendescentres">
    <w:name w:val="Légendes centrées"/>
    <w:basedOn w:val="Normal"/>
    <w:qFormat/>
    <w:rsid w:val="00A503A7"/>
    <w:pPr>
      <w:jc w:val="center"/>
    </w:pPr>
    <w:rPr>
      <w:i/>
      <w:sz w:val="14"/>
    </w:rPr>
  </w:style>
  <w:style w:type="character" w:customStyle="1" w:styleId="Normal-GrasnoirpourunoudeuxmotsAutomatique">
    <w:name w:val="Normal - Gras noir pour un ou deux mots + Automatique"/>
    <w:rsid w:val="007B5B79"/>
    <w:rPr>
      <w:rFonts w:ascii="Calibri" w:hAnsi="Calibri"/>
      <w:b/>
      <w:bCs/>
      <w:color w:val="auto"/>
      <w:sz w:val="18"/>
    </w:rPr>
  </w:style>
  <w:style w:type="paragraph" w:styleId="Lgende">
    <w:name w:val="caption"/>
    <w:aliases w:val="image référée dans table des illus"/>
    <w:basedOn w:val="Normal"/>
    <w:next w:val="Normal"/>
    <w:qFormat/>
    <w:rsid w:val="00D4445B"/>
    <w:pPr>
      <w:spacing w:after="200" w:line="240" w:lineRule="auto"/>
    </w:pPr>
    <w:rPr>
      <w:bCs/>
      <w:i/>
      <w:color w:val="0D0D0D"/>
      <w:sz w:val="16"/>
      <w:szCs w:val="18"/>
    </w:rPr>
  </w:style>
  <w:style w:type="paragraph" w:styleId="Tabledesillustrations">
    <w:name w:val="table of figures"/>
    <w:basedOn w:val="Normal"/>
    <w:next w:val="Normal"/>
    <w:uiPriority w:val="99"/>
    <w:rsid w:val="00D4445B"/>
  </w:style>
  <w:style w:type="paragraph" w:styleId="Notedebasdepage">
    <w:name w:val="footnote text"/>
    <w:basedOn w:val="Normal"/>
    <w:link w:val="NotedebasdepageCar"/>
    <w:rsid w:val="0071107C"/>
    <w:rPr>
      <w:i/>
      <w:sz w:val="16"/>
      <w:szCs w:val="20"/>
    </w:rPr>
  </w:style>
  <w:style w:type="character" w:customStyle="1" w:styleId="NotedebasdepageCar">
    <w:name w:val="Note de bas de page Car"/>
    <w:link w:val="Notedebasdepage"/>
    <w:rsid w:val="0071107C"/>
    <w:rPr>
      <w:rFonts w:ascii="Calibri" w:hAnsi="Calibri"/>
      <w:i/>
      <w:color w:val="000000"/>
      <w:sz w:val="16"/>
    </w:rPr>
  </w:style>
  <w:style w:type="character" w:styleId="Appelnotedebasdep">
    <w:name w:val="footnote reference"/>
    <w:rsid w:val="00DA108D"/>
    <w:rPr>
      <w:rFonts w:ascii="Calibri" w:hAnsi="Calibri"/>
      <w:vertAlign w:val="superscript"/>
    </w:rPr>
  </w:style>
  <w:style w:type="paragraph" w:styleId="Listepuces">
    <w:name w:val="List Bullet"/>
    <w:basedOn w:val="Normal"/>
    <w:rsid w:val="00663490"/>
    <w:pPr>
      <w:numPr>
        <w:numId w:val="6"/>
      </w:numPr>
      <w:spacing w:before="6" w:after="0" w:line="240" w:lineRule="auto"/>
      <w:jc w:val="left"/>
    </w:pPr>
  </w:style>
  <w:style w:type="character" w:customStyle="1" w:styleId="italiquesoulign">
    <w:name w:val="italique souligné"/>
    <w:qFormat/>
    <w:rsid w:val="00321391"/>
    <w:rPr>
      <w:rFonts w:ascii="Calibri" w:hAnsi="Calibri"/>
      <w:i/>
      <w:u w:val="single"/>
    </w:rPr>
  </w:style>
  <w:style w:type="character" w:customStyle="1" w:styleId="soulign">
    <w:name w:val="souligné"/>
    <w:qFormat/>
    <w:rsid w:val="00DA108D"/>
    <w:rPr>
      <w:rFonts w:ascii="Calibri" w:hAnsi="Calibri"/>
      <w:u w:val="single"/>
    </w:rPr>
  </w:style>
  <w:style w:type="character" w:styleId="lev">
    <w:name w:val="Strong"/>
    <w:basedOn w:val="Policepardfaut"/>
    <w:qFormat/>
    <w:rsid w:val="00DA5AA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8498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90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60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12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37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67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5.jpeg"/><Relationship Id="rId18" Type="http://schemas.openxmlformats.org/officeDocument/2006/relationships/oleObject" Target="embeddings/oleObject1.bin"/><Relationship Id="rId3" Type="http://schemas.openxmlformats.org/officeDocument/2006/relationships/styles" Target="styles.xml"/><Relationship Id="rId21" Type="http://schemas.openxmlformats.org/officeDocument/2006/relationships/hyperlink" Target="http://rayshobby.net/opensprinkler/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4.jpeg"/><Relationship Id="rId17" Type="http://schemas.openxmlformats.org/officeDocument/2006/relationships/image" Target="media/image5.emf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mailto:iosisconseil@iosisgroup.fr" TargetMode="External"/><Relationship Id="rId20" Type="http://schemas.openxmlformats.org/officeDocument/2006/relationships/hyperlink" Target="http://www.instructables.com/id/Intelligent-watering-system-with-arduino/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jpe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mailto:iosisconseil@iosisgroup.fr" TargetMode="External"/><Relationship Id="rId23" Type="http://schemas.openxmlformats.org/officeDocument/2006/relationships/footer" Target="footer1.xml"/><Relationship Id="rId10" Type="http://schemas.openxmlformats.org/officeDocument/2006/relationships/image" Target="media/image2.jpeg"/><Relationship Id="rId19" Type="http://schemas.openxmlformats.org/officeDocument/2006/relationships/hyperlink" Target="http://growerbot.com/" TargetMode="External"/><Relationship Id="rId4" Type="http://schemas.microsoft.com/office/2007/relationships/stylesWithEffects" Target="stylesWithEffects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ATA\f.pouchain\Desktop\Desktop%20Tri%20II\Felix\docs%20type\A4%20Portrait%20-%20petite%20note.dot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E7D1D31-D487-41E6-A909-2B8F8EB94E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A4 Portrait - petite note.dot</Template>
  <TotalTime>0</TotalTime>
  <Pages>6</Pages>
  <Words>580</Words>
  <Characters>3191</Characters>
  <Application>Microsoft Office Word</Application>
  <DocSecurity>0</DocSecurity>
  <Lines>26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I</vt:lpstr>
    </vt:vector>
  </TitlesOfParts>
  <Company>Hewlett-Packard Company</Company>
  <LinksUpToDate>false</LinksUpToDate>
  <CharactersWithSpaces>3764</CharactersWithSpaces>
  <SharedDoc>false</SharedDoc>
  <HLinks>
    <vt:vector size="6" baseType="variant">
      <vt:variant>
        <vt:i4>2490376</vt:i4>
      </vt:variant>
      <vt:variant>
        <vt:i4>0</vt:i4>
      </vt:variant>
      <vt:variant>
        <vt:i4>0</vt:i4>
      </vt:variant>
      <vt:variant>
        <vt:i4>5</vt:i4>
      </vt:variant>
      <vt:variant>
        <vt:lpwstr>mailto:iosisconseil@iosisgroup.fr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</dc:title>
  <dc:creator>POUCHAIN Felix</dc:creator>
  <cp:lastModifiedBy>MEUNIER Guillaume</cp:lastModifiedBy>
  <cp:revision>2</cp:revision>
  <cp:lastPrinted>2015-02-17T11:37:00Z</cp:lastPrinted>
  <dcterms:created xsi:type="dcterms:W3CDTF">2015-02-17T13:39:00Z</dcterms:created>
  <dcterms:modified xsi:type="dcterms:W3CDTF">2015-02-17T13:39:00Z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icrosoft Theme">
    <vt:lpwstr>Arctic 011</vt:lpwstr>
  </property>
</Properties>
</file>